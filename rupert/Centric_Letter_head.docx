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804BD" w14:textId="77777777" w:rsidR="00404895" w:rsidRPr="00716A79" w:rsidRDefault="00404895" w:rsidP="00FC4C6D">
      <w:pPr>
        <w:jc w:val="both"/>
        <w:rPr>
          <w:rFonts w:ascii="Arial" w:hAnsi="Arial" w:cs="Arial"/>
          <w:sz w:val="22"/>
          <w:szCs w:val="22"/>
          <w:lang w:val="en-IN"/>
        </w:rPr>
      </w:pPr>
    </w:p>
    <w:sectPr w:rsidR="00404895" w:rsidRPr="00716A79" w:rsidSect="00357CD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00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0C0E3" w14:textId="77777777" w:rsidR="00A85A2B" w:rsidRDefault="00A85A2B" w:rsidP="001568AC">
      <w:r>
        <w:separator/>
      </w:r>
    </w:p>
  </w:endnote>
  <w:endnote w:type="continuationSeparator" w:id="0">
    <w:p w14:paraId="4DA251B5" w14:textId="77777777" w:rsidR="00A85A2B" w:rsidRDefault="00A85A2B" w:rsidP="001568AC">
      <w:r>
        <w:continuationSeparator/>
      </w:r>
    </w:p>
  </w:endnote>
  <w:endnote w:type="continuationNotice" w:id="1">
    <w:p w14:paraId="211FC3EB" w14:textId="77777777" w:rsidR="00A85A2B" w:rsidRDefault="00A85A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47CC" w14:textId="77777777" w:rsidR="00181FD9" w:rsidRDefault="006A31B3" w:rsidP="008B4BCA">
    <w:pPr>
      <w:pStyle w:val="Footer"/>
      <w:tabs>
        <w:tab w:val="clear" w:pos="9360"/>
        <w:tab w:val="left" w:pos="754"/>
        <w:tab w:val="left" w:pos="4151"/>
        <w:tab w:val="left" w:pos="6840"/>
      </w:tabs>
    </w:pPr>
    <w:r>
      <w:tab/>
    </w:r>
    <w:r>
      <w:tab/>
    </w:r>
    <w:r w:rsidR="008B4BCA">
      <w:tab/>
    </w:r>
    <w:r w:rsidR="00181FD9">
      <w:rPr>
        <w:noProof/>
      </w:rPr>
      <mc:AlternateContent>
        <mc:Choice Requires="wps">
          <w:drawing>
            <wp:anchor distT="0" distB="0" distL="114300" distR="114300" simplePos="0" relativeHeight="251656193" behindDoc="0" locked="0" layoutInCell="1" allowOverlap="1" wp14:anchorId="77C55A14" wp14:editId="691DA6D3">
              <wp:simplePos x="0" y="0"/>
              <wp:positionH relativeFrom="column">
                <wp:posOffset>-1075764</wp:posOffset>
              </wp:positionH>
              <wp:positionV relativeFrom="paragraph">
                <wp:posOffset>457200</wp:posOffset>
              </wp:positionV>
              <wp:extent cx="7987366" cy="174812"/>
              <wp:effectExtent l="0" t="0" r="1270" b="3175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87366" cy="174812"/>
                      </a:xfrm>
                      <a:prstGeom prst="rect">
                        <a:avLst/>
                      </a:prstGeom>
                      <a:solidFill>
                        <a:srgbClr val="2C1A5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C0A720" id="Rectangle 21" o:spid="_x0000_s1026" style="position:absolute;margin-left:-84.7pt;margin-top:36pt;width:628.95pt;height:13.75pt;z-index: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" fillcolor="#2c1a5d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24B8A" w14:textId="77777777" w:rsidR="00E9642C" w:rsidRDefault="003678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20" behindDoc="1" locked="0" layoutInCell="1" allowOverlap="1" wp14:anchorId="1641600B" wp14:editId="650E5378">
              <wp:simplePos x="0" y="0"/>
              <wp:positionH relativeFrom="margin">
                <wp:align>center</wp:align>
              </wp:positionH>
              <wp:positionV relativeFrom="paragraph">
                <wp:posOffset>107950</wp:posOffset>
              </wp:positionV>
              <wp:extent cx="1142925" cy="110701"/>
              <wp:effectExtent l="0" t="0" r="635" b="3810"/>
              <wp:wrapNone/>
              <wp:docPr id="874655033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2925" cy="1107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869952" w14:textId="77777777" w:rsidR="00E9642C" w:rsidRPr="00962EFC" w:rsidRDefault="00E9642C" w:rsidP="00357CD1">
                          <w:pPr>
                            <w:jc w:val="center"/>
                            <w:rPr>
                              <w:rFonts w:ascii="Arial" w:hAnsi="Arial" w:cs="Arial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962EFC">
                            <w:rPr>
                              <w:rFonts w:ascii="Arial" w:hAnsi="Arial" w:cs="Arial"/>
                              <w:color w:val="595959" w:themeColor="text1" w:themeTint="A6"/>
                              <w:sz w:val="13"/>
                              <w:szCs w:val="13"/>
                            </w:rPr>
                            <w:t>www.centricconsulting.com</w:t>
                          </w:r>
                        </w:p>
                        <w:p w14:paraId="19B4D687" w14:textId="77777777" w:rsidR="00E9642C" w:rsidRPr="00F46DBF" w:rsidRDefault="00E9642C" w:rsidP="0036787A">
                          <w:pPr>
                            <w:ind w:firstLine="90"/>
                            <w:rPr>
                              <w:rFonts w:ascii="MyriadPro-Regular" w:hAnsi="MyriadPro-Regular" w:cs="MyriadPro-Regular"/>
                              <w:color w:val="000087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1600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0;margin-top:8.5pt;width:90pt;height:8.7pt;z-index:-2516592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" filled="f" stroked="f">
              <v:textbox inset="0,0,0,0">
                <w:txbxContent>
                  <w:p w14:paraId="6F869952" w14:textId="77777777" w:rsidR="00E9642C" w:rsidRPr="00962EFC" w:rsidRDefault="00E9642C" w:rsidP="00357CD1">
                    <w:pPr>
                      <w:jc w:val="center"/>
                      <w:rPr>
                        <w:rFonts w:ascii="Arial" w:hAnsi="Arial" w:cs="Arial"/>
                        <w:color w:val="595959" w:themeColor="text1" w:themeTint="A6"/>
                        <w:sz w:val="13"/>
                        <w:szCs w:val="13"/>
                      </w:rPr>
                    </w:pPr>
                    <w:r w:rsidRPr="00962EFC">
                      <w:rPr>
                        <w:rFonts w:ascii="Arial" w:hAnsi="Arial" w:cs="Arial"/>
                        <w:color w:val="595959" w:themeColor="text1" w:themeTint="A6"/>
                        <w:sz w:val="13"/>
                        <w:szCs w:val="13"/>
                      </w:rPr>
                      <w:t>www.centricconsulting.com</w:t>
                    </w:r>
                  </w:p>
                  <w:p w14:paraId="19B4D687" w14:textId="77777777" w:rsidR="00E9642C" w:rsidRPr="00F46DBF" w:rsidRDefault="00E9642C" w:rsidP="0036787A">
                    <w:pPr>
                      <w:ind w:firstLine="90"/>
                      <w:rPr>
                        <w:rFonts w:ascii="MyriadPro-Regular" w:hAnsi="MyriadPro-Regular" w:cs="MyriadPro-Regular"/>
                        <w:color w:val="000087"/>
                        <w:sz w:val="13"/>
                        <w:szCs w:val="13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9642C">
      <w:rPr>
        <w:noProof/>
      </w:rPr>
      <mc:AlternateContent>
        <mc:Choice Requires="wps">
          <w:drawing>
            <wp:anchor distT="0" distB="0" distL="114300" distR="114300" simplePos="0" relativeHeight="251656195" behindDoc="0" locked="0" layoutInCell="1" allowOverlap="1" wp14:anchorId="71A51BC0" wp14:editId="662689F0">
              <wp:simplePos x="0" y="0"/>
              <wp:positionH relativeFrom="column">
                <wp:posOffset>-1131045</wp:posOffset>
              </wp:positionH>
              <wp:positionV relativeFrom="paragraph">
                <wp:posOffset>455930</wp:posOffset>
              </wp:positionV>
              <wp:extent cx="7987366" cy="174812"/>
              <wp:effectExtent l="0" t="0" r="1270" b="3175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87366" cy="174812"/>
                      </a:xfrm>
                      <a:prstGeom prst="rect">
                        <a:avLst/>
                      </a:prstGeom>
                      <a:solidFill>
                        <a:srgbClr val="2C1A5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2CE2F3" id="Rectangle 27" o:spid="_x0000_s1026" style="position:absolute;margin-left:-89.05pt;margin-top:35.9pt;width:628.95pt;height:13.75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" fillcolor="#2c1a5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34EAB" w14:textId="77777777" w:rsidR="00A85A2B" w:rsidRDefault="00A85A2B" w:rsidP="001568AC">
      <w:r>
        <w:separator/>
      </w:r>
    </w:p>
  </w:footnote>
  <w:footnote w:type="continuationSeparator" w:id="0">
    <w:p w14:paraId="5A8CA0BF" w14:textId="77777777" w:rsidR="00A85A2B" w:rsidRDefault="00A85A2B" w:rsidP="001568AC">
      <w:r>
        <w:continuationSeparator/>
      </w:r>
    </w:p>
  </w:footnote>
  <w:footnote w:type="continuationNotice" w:id="1">
    <w:p w14:paraId="6B279D6E" w14:textId="77777777" w:rsidR="00A85A2B" w:rsidRDefault="00A85A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EC2BB" w14:textId="77777777" w:rsidR="001568AC" w:rsidRDefault="006824BB" w:rsidP="00357CD1">
    <w:pPr>
      <w:pStyle w:val="Header"/>
      <w:tabs>
        <w:tab w:val="clear" w:pos="4680"/>
        <w:tab w:val="left" w:pos="8566"/>
        <w:tab w:val="left" w:pos="9093"/>
        <w:tab w:val="left" w:pos="9273"/>
      </w:tabs>
      <w:ind w:left="-720"/>
      <w:jc w:val="center"/>
    </w:pPr>
    <w:r w:rsidRPr="0036787A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666436" behindDoc="0" locked="0" layoutInCell="1" allowOverlap="1" wp14:anchorId="4F6E090E" wp14:editId="4B5E3288">
              <wp:simplePos x="0" y="0"/>
              <wp:positionH relativeFrom="margin">
                <wp:posOffset>4295140</wp:posOffset>
              </wp:positionH>
              <wp:positionV relativeFrom="paragraph">
                <wp:posOffset>53340</wp:posOffset>
              </wp:positionV>
              <wp:extent cx="2103415" cy="293040"/>
              <wp:effectExtent l="0" t="0" r="5080" b="0"/>
              <wp:wrapNone/>
              <wp:docPr id="176277358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03415" cy="293040"/>
                        <a:chOff x="0" y="0"/>
                        <a:chExt cx="2103415" cy="293040"/>
                      </a:xfrm>
                    </wpg:grpSpPr>
                    <wps:wsp>
                      <wps:cNvPr id="318586957" name="Freeform 1"/>
                      <wps:cNvSpPr/>
                      <wps:spPr>
                        <a:xfrm>
                          <a:off x="136800" y="0"/>
                          <a:ext cx="94987" cy="293040"/>
                        </a:xfrm>
                        <a:custGeom>
                          <a:avLst/>
                          <a:gdLst>
                            <a:gd name="connsiteX0" fmla="*/ 94989 w 94988"/>
                            <a:gd name="connsiteY0" fmla="*/ 0 h 293080"/>
                            <a:gd name="connsiteX1" fmla="*/ 0 w 94988"/>
                            <a:gd name="connsiteY1" fmla="*/ 146540 h 293080"/>
                            <a:gd name="connsiteX2" fmla="*/ 94989 w 94988"/>
                            <a:gd name="connsiteY2" fmla="*/ 293080 h 293080"/>
                            <a:gd name="connsiteX3" fmla="*/ 51158 w 94988"/>
                            <a:gd name="connsiteY3" fmla="*/ 146540 h 293080"/>
                            <a:gd name="connsiteX4" fmla="*/ 94989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94989" y="0"/>
                              </a:moveTo>
                              <a:cubicBezTo>
                                <a:pt x="38990" y="25121"/>
                                <a:pt x="0" y="81251"/>
                                <a:pt x="0" y="146540"/>
                              </a:cubicBezTo>
                              <a:cubicBezTo>
                                <a:pt x="0" y="211829"/>
                                <a:pt x="38990" y="267959"/>
                                <a:pt x="94989" y="293080"/>
                              </a:cubicBezTo>
                              <a:cubicBezTo>
                                <a:pt x="67382" y="250950"/>
                                <a:pt x="51158" y="200708"/>
                                <a:pt x="51158" y="146540"/>
                              </a:cubicBezTo>
                              <a:cubicBezTo>
                                <a:pt x="51158" y="92373"/>
                                <a:pt x="67382" y="42130"/>
                                <a:pt x="94989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8406212" name="Freeform 2"/>
                      <wps:cNvSpPr/>
                      <wps:spPr>
                        <a:xfrm>
                          <a:off x="0" y="0"/>
                          <a:ext cx="94615" cy="292735"/>
                        </a:xfrm>
                        <a:custGeom>
                          <a:avLst/>
                          <a:gdLst>
                            <a:gd name="connsiteX0" fmla="*/ 94989 w 94988"/>
                            <a:gd name="connsiteY0" fmla="*/ 0 h 293080"/>
                            <a:gd name="connsiteX1" fmla="*/ 0 w 94988"/>
                            <a:gd name="connsiteY1" fmla="*/ 146540 h 293080"/>
                            <a:gd name="connsiteX2" fmla="*/ 94989 w 94988"/>
                            <a:gd name="connsiteY2" fmla="*/ 293080 h 293080"/>
                            <a:gd name="connsiteX3" fmla="*/ 51158 w 94988"/>
                            <a:gd name="connsiteY3" fmla="*/ 146540 h 293080"/>
                            <a:gd name="connsiteX4" fmla="*/ 94989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94989" y="0"/>
                              </a:moveTo>
                              <a:cubicBezTo>
                                <a:pt x="38990" y="25121"/>
                                <a:pt x="0" y="81251"/>
                                <a:pt x="0" y="146540"/>
                              </a:cubicBezTo>
                              <a:cubicBezTo>
                                <a:pt x="0" y="211829"/>
                                <a:pt x="38990" y="267959"/>
                                <a:pt x="94989" y="293080"/>
                              </a:cubicBezTo>
                              <a:cubicBezTo>
                                <a:pt x="67382" y="250950"/>
                                <a:pt x="51158" y="200708"/>
                                <a:pt x="51158" y="146540"/>
                              </a:cubicBezTo>
                              <a:cubicBezTo>
                                <a:pt x="51158" y="92373"/>
                                <a:pt x="67382" y="42130"/>
                                <a:pt x="94989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1508026" name="Freeform 3"/>
                      <wps:cNvSpPr/>
                      <wps:spPr>
                        <a:xfrm>
                          <a:off x="1879200" y="0"/>
                          <a:ext cx="94615" cy="292735"/>
                        </a:xfrm>
                        <a:custGeom>
                          <a:avLst/>
                          <a:gdLst>
                            <a:gd name="connsiteX0" fmla="*/ 0 w 94988"/>
                            <a:gd name="connsiteY0" fmla="*/ 0 h 293080"/>
                            <a:gd name="connsiteX1" fmla="*/ 94989 w 94988"/>
                            <a:gd name="connsiteY1" fmla="*/ 146540 h 293080"/>
                            <a:gd name="connsiteX2" fmla="*/ 0 w 94988"/>
                            <a:gd name="connsiteY2" fmla="*/ 293080 h 293080"/>
                            <a:gd name="connsiteX3" fmla="*/ 43831 w 94988"/>
                            <a:gd name="connsiteY3" fmla="*/ 146540 h 293080"/>
                            <a:gd name="connsiteX4" fmla="*/ 0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0" y="0"/>
                              </a:moveTo>
                              <a:cubicBezTo>
                                <a:pt x="55999" y="25121"/>
                                <a:pt x="94989" y="81251"/>
                                <a:pt x="94989" y="146540"/>
                              </a:cubicBezTo>
                              <a:cubicBezTo>
                                <a:pt x="94989" y="211829"/>
                                <a:pt x="55999" y="267959"/>
                                <a:pt x="0" y="293080"/>
                              </a:cubicBezTo>
                              <a:cubicBezTo>
                                <a:pt x="27607" y="250950"/>
                                <a:pt x="43831" y="200708"/>
                                <a:pt x="43831" y="146540"/>
                              </a:cubicBezTo>
                              <a:cubicBezTo>
                                <a:pt x="43831" y="92373"/>
                                <a:pt x="27607" y="4213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49558917" name="Freeform 4"/>
                      <wps:cNvSpPr/>
                      <wps:spPr>
                        <a:xfrm>
                          <a:off x="2008800" y="0"/>
                          <a:ext cx="94615" cy="292735"/>
                        </a:xfrm>
                        <a:custGeom>
                          <a:avLst/>
                          <a:gdLst>
                            <a:gd name="connsiteX0" fmla="*/ 0 w 94988"/>
                            <a:gd name="connsiteY0" fmla="*/ 0 h 293080"/>
                            <a:gd name="connsiteX1" fmla="*/ 94989 w 94988"/>
                            <a:gd name="connsiteY1" fmla="*/ 146540 h 293080"/>
                            <a:gd name="connsiteX2" fmla="*/ 0 w 94988"/>
                            <a:gd name="connsiteY2" fmla="*/ 293080 h 293080"/>
                            <a:gd name="connsiteX3" fmla="*/ 43831 w 94988"/>
                            <a:gd name="connsiteY3" fmla="*/ 146540 h 293080"/>
                            <a:gd name="connsiteX4" fmla="*/ 0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0" y="0"/>
                              </a:moveTo>
                              <a:cubicBezTo>
                                <a:pt x="55999" y="25121"/>
                                <a:pt x="94989" y="81251"/>
                                <a:pt x="94989" y="146540"/>
                              </a:cubicBezTo>
                              <a:cubicBezTo>
                                <a:pt x="94989" y="211829"/>
                                <a:pt x="55999" y="267959"/>
                                <a:pt x="0" y="293080"/>
                              </a:cubicBezTo>
                              <a:cubicBezTo>
                                <a:pt x="27607" y="250950"/>
                                <a:pt x="43831" y="200708"/>
                                <a:pt x="43831" y="146540"/>
                              </a:cubicBezTo>
                              <a:cubicBezTo>
                                <a:pt x="43831" y="92373"/>
                                <a:pt x="27607" y="4213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0994335" name="Freeform 5"/>
                      <wps:cNvSpPr/>
                      <wps:spPr>
                        <a:xfrm>
                          <a:off x="273600" y="14400"/>
                          <a:ext cx="1534795" cy="250825"/>
                        </a:xfrm>
                        <a:custGeom>
                          <a:avLst/>
                          <a:gdLst>
                            <a:gd name="connsiteX0" fmla="*/ 1523612 w 1534863"/>
                            <a:gd name="connsiteY0" fmla="*/ 197306 h 251081"/>
                            <a:gd name="connsiteX1" fmla="*/ 1477426 w 1534863"/>
                            <a:gd name="connsiteY1" fmla="*/ 205287 h 251081"/>
                            <a:gd name="connsiteX2" fmla="*/ 1399970 w 1534863"/>
                            <a:gd name="connsiteY2" fmla="*/ 125868 h 251081"/>
                            <a:gd name="connsiteX3" fmla="*/ 1477164 w 1534863"/>
                            <a:gd name="connsiteY3" fmla="*/ 45140 h 251081"/>
                            <a:gd name="connsiteX4" fmla="*/ 1523350 w 1534863"/>
                            <a:gd name="connsiteY4" fmla="*/ 54168 h 251081"/>
                            <a:gd name="connsiteX5" fmla="*/ 1534864 w 1534863"/>
                            <a:gd name="connsiteY5" fmla="*/ 10860 h 251081"/>
                            <a:gd name="connsiteX6" fmla="*/ 1474940 w 1534863"/>
                            <a:gd name="connsiteY6" fmla="*/ 0 h 251081"/>
                            <a:gd name="connsiteX7" fmla="*/ 1342139 w 1534863"/>
                            <a:gd name="connsiteY7" fmla="*/ 128746 h 251081"/>
                            <a:gd name="connsiteX8" fmla="*/ 1469445 w 1534863"/>
                            <a:gd name="connsiteY8" fmla="*/ 251081 h 251081"/>
                            <a:gd name="connsiteX9" fmla="*/ 1531462 w 1534863"/>
                            <a:gd name="connsiteY9" fmla="*/ 240614 h 251081"/>
                            <a:gd name="connsiteX10" fmla="*/ 1523481 w 1534863"/>
                            <a:gd name="connsiteY10" fmla="*/ 197306 h 251081"/>
                            <a:gd name="connsiteX11" fmla="*/ 1523481 w 1534863"/>
                            <a:gd name="connsiteY11" fmla="*/ 197306 h 251081"/>
                            <a:gd name="connsiteX12" fmla="*/ 1222291 w 1534863"/>
                            <a:gd name="connsiteY12" fmla="*/ 247025 h 251081"/>
                            <a:gd name="connsiteX13" fmla="*/ 1277112 w 1534863"/>
                            <a:gd name="connsiteY13" fmla="*/ 247025 h 251081"/>
                            <a:gd name="connsiteX14" fmla="*/ 1277112 w 1534863"/>
                            <a:gd name="connsiteY14" fmla="*/ 3925 h 251081"/>
                            <a:gd name="connsiteX15" fmla="*/ 1222291 w 1534863"/>
                            <a:gd name="connsiteY15" fmla="*/ 3925 h 251081"/>
                            <a:gd name="connsiteX16" fmla="*/ 1222291 w 1534863"/>
                            <a:gd name="connsiteY16" fmla="*/ 247025 h 251081"/>
                            <a:gd name="connsiteX17" fmla="*/ 1033884 w 1534863"/>
                            <a:gd name="connsiteY17" fmla="*/ 45140 h 251081"/>
                            <a:gd name="connsiteX18" fmla="*/ 1058743 w 1534863"/>
                            <a:gd name="connsiteY18" fmla="*/ 43308 h 251081"/>
                            <a:gd name="connsiteX19" fmla="*/ 1099172 w 1534863"/>
                            <a:gd name="connsiteY19" fmla="*/ 76803 h 251081"/>
                            <a:gd name="connsiteX20" fmla="*/ 1055472 w 1534863"/>
                            <a:gd name="connsiteY20" fmla="*/ 111868 h 251081"/>
                            <a:gd name="connsiteX21" fmla="*/ 1033884 w 1534863"/>
                            <a:gd name="connsiteY21" fmla="*/ 111868 h 251081"/>
                            <a:gd name="connsiteX22" fmla="*/ 1033884 w 1534863"/>
                            <a:gd name="connsiteY22" fmla="*/ 45140 h 251081"/>
                            <a:gd name="connsiteX23" fmla="*/ 979455 w 1534863"/>
                            <a:gd name="connsiteY23" fmla="*/ 247025 h 251081"/>
                            <a:gd name="connsiteX24" fmla="*/ 1033884 w 1534863"/>
                            <a:gd name="connsiteY24" fmla="*/ 247025 h 251081"/>
                            <a:gd name="connsiteX25" fmla="*/ 1033884 w 1534863"/>
                            <a:gd name="connsiteY25" fmla="*/ 151381 h 251081"/>
                            <a:gd name="connsiteX26" fmla="*/ 1050108 w 1534863"/>
                            <a:gd name="connsiteY26" fmla="*/ 151381 h 251081"/>
                            <a:gd name="connsiteX27" fmla="*/ 1090145 w 1534863"/>
                            <a:gd name="connsiteY27" fmla="*/ 190371 h 251081"/>
                            <a:gd name="connsiteX28" fmla="*/ 1106761 w 1534863"/>
                            <a:gd name="connsiteY28" fmla="*/ 247025 h 251081"/>
                            <a:gd name="connsiteX29" fmla="*/ 1163021 w 1534863"/>
                            <a:gd name="connsiteY29" fmla="*/ 247025 h 251081"/>
                            <a:gd name="connsiteX30" fmla="*/ 1143527 w 1534863"/>
                            <a:gd name="connsiteY30" fmla="*/ 178203 h 251081"/>
                            <a:gd name="connsiteX31" fmla="*/ 1111079 w 1534863"/>
                            <a:gd name="connsiteY31" fmla="*/ 133064 h 251081"/>
                            <a:gd name="connsiteX32" fmla="*/ 1111079 w 1534863"/>
                            <a:gd name="connsiteY32" fmla="*/ 132017 h 251081"/>
                            <a:gd name="connsiteX33" fmla="*/ 1153994 w 1534863"/>
                            <a:gd name="connsiteY33" fmla="*/ 72485 h 251081"/>
                            <a:gd name="connsiteX34" fmla="*/ 1131228 w 1534863"/>
                            <a:gd name="connsiteY34" fmla="*/ 21589 h 251081"/>
                            <a:gd name="connsiteX35" fmla="*/ 1052594 w 1534863"/>
                            <a:gd name="connsiteY35" fmla="*/ 2093 h 251081"/>
                            <a:gd name="connsiteX36" fmla="*/ 979325 w 1534863"/>
                            <a:gd name="connsiteY36" fmla="*/ 7458 h 251081"/>
                            <a:gd name="connsiteX37" fmla="*/ 979325 w 1534863"/>
                            <a:gd name="connsiteY37" fmla="*/ 247025 h 251081"/>
                            <a:gd name="connsiteX38" fmla="*/ 979455 w 1534863"/>
                            <a:gd name="connsiteY38" fmla="*/ 247025 h 251081"/>
                            <a:gd name="connsiteX39" fmla="*/ 800469 w 1534863"/>
                            <a:gd name="connsiteY39" fmla="*/ 247025 h 251081"/>
                            <a:gd name="connsiteX40" fmla="*/ 855290 w 1534863"/>
                            <a:gd name="connsiteY40" fmla="*/ 247025 h 251081"/>
                            <a:gd name="connsiteX41" fmla="*/ 855290 w 1534863"/>
                            <a:gd name="connsiteY41" fmla="*/ 50112 h 251081"/>
                            <a:gd name="connsiteX42" fmla="*/ 921625 w 1534863"/>
                            <a:gd name="connsiteY42" fmla="*/ 50112 h 251081"/>
                            <a:gd name="connsiteX43" fmla="*/ 921625 w 1534863"/>
                            <a:gd name="connsiteY43" fmla="*/ 3925 h 251081"/>
                            <a:gd name="connsiteX44" fmla="*/ 734788 w 1534863"/>
                            <a:gd name="connsiteY44" fmla="*/ 3925 h 251081"/>
                            <a:gd name="connsiteX45" fmla="*/ 734788 w 1534863"/>
                            <a:gd name="connsiteY45" fmla="*/ 50112 h 251081"/>
                            <a:gd name="connsiteX46" fmla="*/ 800469 w 1534863"/>
                            <a:gd name="connsiteY46" fmla="*/ 50112 h 251081"/>
                            <a:gd name="connsiteX47" fmla="*/ 800469 w 1534863"/>
                            <a:gd name="connsiteY47" fmla="*/ 247025 h 251081"/>
                            <a:gd name="connsiteX48" fmla="*/ 526232 w 1534863"/>
                            <a:gd name="connsiteY48" fmla="*/ 247025 h 251081"/>
                            <a:gd name="connsiteX49" fmla="*/ 526232 w 1534863"/>
                            <a:gd name="connsiteY49" fmla="*/ 173755 h 251081"/>
                            <a:gd name="connsiteX50" fmla="*/ 523746 w 1534863"/>
                            <a:gd name="connsiteY50" fmla="*/ 67382 h 251081"/>
                            <a:gd name="connsiteX51" fmla="*/ 525185 w 1534863"/>
                            <a:gd name="connsiteY51" fmla="*/ 67382 h 251081"/>
                            <a:gd name="connsiteX52" fmla="*/ 567446 w 1534863"/>
                            <a:gd name="connsiteY52" fmla="*/ 153213 h 251081"/>
                            <a:gd name="connsiteX53" fmla="*/ 619388 w 1534863"/>
                            <a:gd name="connsiteY53" fmla="*/ 247025 h 251081"/>
                            <a:gd name="connsiteX54" fmla="*/ 677088 w 1534863"/>
                            <a:gd name="connsiteY54" fmla="*/ 247025 h 251081"/>
                            <a:gd name="connsiteX55" fmla="*/ 677088 w 1534863"/>
                            <a:gd name="connsiteY55" fmla="*/ 3925 h 251081"/>
                            <a:gd name="connsiteX56" fmla="*/ 626585 w 1534863"/>
                            <a:gd name="connsiteY56" fmla="*/ 3925 h 251081"/>
                            <a:gd name="connsiteX57" fmla="*/ 626585 w 1534863"/>
                            <a:gd name="connsiteY57" fmla="*/ 74579 h 251081"/>
                            <a:gd name="connsiteX58" fmla="*/ 630902 w 1534863"/>
                            <a:gd name="connsiteY58" fmla="*/ 176372 h 251081"/>
                            <a:gd name="connsiteX59" fmla="*/ 630117 w 1534863"/>
                            <a:gd name="connsiteY59" fmla="*/ 176372 h 251081"/>
                            <a:gd name="connsiteX60" fmla="*/ 590473 w 1534863"/>
                            <a:gd name="connsiteY60" fmla="*/ 93027 h 251081"/>
                            <a:gd name="connsiteX61" fmla="*/ 539970 w 1534863"/>
                            <a:gd name="connsiteY61" fmla="*/ 3925 h 251081"/>
                            <a:gd name="connsiteX62" fmla="*/ 475859 w 1534863"/>
                            <a:gd name="connsiteY62" fmla="*/ 3925 h 251081"/>
                            <a:gd name="connsiteX63" fmla="*/ 475859 w 1534863"/>
                            <a:gd name="connsiteY63" fmla="*/ 247025 h 251081"/>
                            <a:gd name="connsiteX64" fmla="*/ 526362 w 1534863"/>
                            <a:gd name="connsiteY64" fmla="*/ 247025 h 251081"/>
                            <a:gd name="connsiteX65" fmla="*/ 526362 w 1534863"/>
                            <a:gd name="connsiteY65" fmla="*/ 247025 h 251081"/>
                            <a:gd name="connsiteX66" fmla="*/ 399188 w 1534863"/>
                            <a:gd name="connsiteY66" fmla="*/ 99569 h 251081"/>
                            <a:gd name="connsiteX67" fmla="*/ 309694 w 1534863"/>
                            <a:gd name="connsiteY67" fmla="*/ 99569 h 251081"/>
                            <a:gd name="connsiteX68" fmla="*/ 309694 w 1534863"/>
                            <a:gd name="connsiteY68" fmla="*/ 49065 h 251081"/>
                            <a:gd name="connsiteX69" fmla="*/ 404552 w 1534863"/>
                            <a:gd name="connsiteY69" fmla="*/ 49065 h 251081"/>
                            <a:gd name="connsiteX70" fmla="*/ 404552 w 1534863"/>
                            <a:gd name="connsiteY70" fmla="*/ 3925 h 251081"/>
                            <a:gd name="connsiteX71" fmla="*/ 254873 w 1534863"/>
                            <a:gd name="connsiteY71" fmla="*/ 3925 h 251081"/>
                            <a:gd name="connsiteX72" fmla="*/ 254873 w 1534863"/>
                            <a:gd name="connsiteY72" fmla="*/ 247025 h 251081"/>
                            <a:gd name="connsiteX73" fmla="*/ 409655 w 1534863"/>
                            <a:gd name="connsiteY73" fmla="*/ 247025 h 251081"/>
                            <a:gd name="connsiteX74" fmla="*/ 409655 w 1534863"/>
                            <a:gd name="connsiteY74" fmla="*/ 201885 h 251081"/>
                            <a:gd name="connsiteX75" fmla="*/ 309694 w 1534863"/>
                            <a:gd name="connsiteY75" fmla="*/ 201885 h 251081"/>
                            <a:gd name="connsiteX76" fmla="*/ 309694 w 1534863"/>
                            <a:gd name="connsiteY76" fmla="*/ 144185 h 251081"/>
                            <a:gd name="connsiteX77" fmla="*/ 399188 w 1534863"/>
                            <a:gd name="connsiteY77" fmla="*/ 144185 h 251081"/>
                            <a:gd name="connsiteX78" fmla="*/ 399188 w 1534863"/>
                            <a:gd name="connsiteY78" fmla="*/ 99438 h 251081"/>
                            <a:gd name="connsiteX79" fmla="*/ 399188 w 1534863"/>
                            <a:gd name="connsiteY79" fmla="*/ 99438 h 251081"/>
                            <a:gd name="connsiteX80" fmla="*/ 181604 w 1534863"/>
                            <a:gd name="connsiteY80" fmla="*/ 197306 h 251081"/>
                            <a:gd name="connsiteX81" fmla="*/ 135418 w 1534863"/>
                            <a:gd name="connsiteY81" fmla="*/ 205287 h 251081"/>
                            <a:gd name="connsiteX82" fmla="*/ 57831 w 1534863"/>
                            <a:gd name="connsiteY82" fmla="*/ 125868 h 251081"/>
                            <a:gd name="connsiteX83" fmla="*/ 135025 w 1534863"/>
                            <a:gd name="connsiteY83" fmla="*/ 45140 h 251081"/>
                            <a:gd name="connsiteX84" fmla="*/ 181211 w 1534863"/>
                            <a:gd name="connsiteY84" fmla="*/ 54168 h 251081"/>
                            <a:gd name="connsiteX85" fmla="*/ 192725 w 1534863"/>
                            <a:gd name="connsiteY85" fmla="*/ 10860 h 251081"/>
                            <a:gd name="connsiteX86" fmla="*/ 132801 w 1534863"/>
                            <a:gd name="connsiteY86" fmla="*/ 0 h 251081"/>
                            <a:gd name="connsiteX87" fmla="*/ 0 w 1534863"/>
                            <a:gd name="connsiteY87" fmla="*/ 128746 h 251081"/>
                            <a:gd name="connsiteX88" fmla="*/ 127306 w 1534863"/>
                            <a:gd name="connsiteY88" fmla="*/ 251081 h 251081"/>
                            <a:gd name="connsiteX89" fmla="*/ 189323 w 1534863"/>
                            <a:gd name="connsiteY89" fmla="*/ 240614 h 251081"/>
                            <a:gd name="connsiteX90" fmla="*/ 181342 w 1534863"/>
                            <a:gd name="connsiteY90" fmla="*/ 197306 h 251081"/>
                            <a:gd name="connsiteX91" fmla="*/ 181604 w 1534863"/>
                            <a:gd name="connsiteY91" fmla="*/ 197306 h 2510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</a:cxnLst>
                          <a:rect l="l" t="t" r="r" b="b"/>
                          <a:pathLst>
                            <a:path w="1534863" h="251081">
                              <a:moveTo>
                                <a:pt x="1523612" y="197306"/>
                              </a:moveTo>
                              <a:cubicBezTo>
                                <a:pt x="1512491" y="202016"/>
                                <a:pt x="1494435" y="205287"/>
                                <a:pt x="1477426" y="205287"/>
                              </a:cubicBezTo>
                              <a:cubicBezTo>
                                <a:pt x="1428754" y="205287"/>
                                <a:pt x="1399970" y="174671"/>
                                <a:pt x="1399970" y="125868"/>
                              </a:cubicBezTo>
                              <a:cubicBezTo>
                                <a:pt x="1399970" y="77064"/>
                                <a:pt x="1433857" y="45140"/>
                                <a:pt x="1477164" y="45140"/>
                              </a:cubicBezTo>
                              <a:cubicBezTo>
                                <a:pt x="1520472" y="45140"/>
                                <a:pt x="1512491" y="49457"/>
                                <a:pt x="1523350" y="54168"/>
                              </a:cubicBezTo>
                              <a:lnTo>
                                <a:pt x="1534864" y="10860"/>
                              </a:lnTo>
                              <a:cubicBezTo>
                                <a:pt x="1525182" y="5757"/>
                                <a:pt x="1503463" y="0"/>
                                <a:pt x="1474940" y="0"/>
                              </a:cubicBezTo>
                              <a:cubicBezTo>
                                <a:pt x="1401409" y="0"/>
                                <a:pt x="1342139" y="45794"/>
                                <a:pt x="1342139" y="128746"/>
                              </a:cubicBezTo>
                              <a:cubicBezTo>
                                <a:pt x="1342139" y="211698"/>
                                <a:pt x="1385446" y="251081"/>
                                <a:pt x="1469445" y="251081"/>
                              </a:cubicBezTo>
                              <a:cubicBezTo>
                                <a:pt x="1553443" y="251081"/>
                                <a:pt x="1521780" y="245324"/>
                                <a:pt x="1531462" y="240614"/>
                              </a:cubicBezTo>
                              <a:lnTo>
                                <a:pt x="1523481" y="197306"/>
                              </a:lnTo>
                              <a:lnTo>
                                <a:pt x="1523481" y="197306"/>
                              </a:lnTo>
                              <a:close/>
                              <a:moveTo>
                                <a:pt x="1222291" y="247025"/>
                              </a:moveTo>
                              <a:lnTo>
                                <a:pt x="1277112" y="247025"/>
                              </a:lnTo>
                              <a:lnTo>
                                <a:pt x="1277112" y="3925"/>
                              </a:lnTo>
                              <a:lnTo>
                                <a:pt x="1222291" y="3925"/>
                              </a:lnTo>
                              <a:lnTo>
                                <a:pt x="1222291" y="247025"/>
                              </a:lnTo>
                              <a:close/>
                              <a:moveTo>
                                <a:pt x="1033884" y="45140"/>
                              </a:moveTo>
                              <a:cubicBezTo>
                                <a:pt x="1037809" y="44093"/>
                                <a:pt x="1045398" y="43308"/>
                                <a:pt x="1058743" y="43308"/>
                              </a:cubicBezTo>
                              <a:cubicBezTo>
                                <a:pt x="1083995" y="43308"/>
                                <a:pt x="1099172" y="54822"/>
                                <a:pt x="1099172" y="76803"/>
                              </a:cubicBezTo>
                              <a:cubicBezTo>
                                <a:pt x="1099172" y="98784"/>
                                <a:pt x="1082948" y="111868"/>
                                <a:pt x="1055472" y="111868"/>
                              </a:cubicBezTo>
                              <a:lnTo>
                                <a:pt x="1033884" y="111868"/>
                              </a:lnTo>
                              <a:lnTo>
                                <a:pt x="1033884" y="45140"/>
                              </a:lnTo>
                              <a:close/>
                              <a:moveTo>
                                <a:pt x="979455" y="247025"/>
                              </a:moveTo>
                              <a:lnTo>
                                <a:pt x="1033884" y="247025"/>
                              </a:lnTo>
                              <a:lnTo>
                                <a:pt x="1033884" y="151381"/>
                              </a:lnTo>
                              <a:lnTo>
                                <a:pt x="1050108" y="151381"/>
                              </a:lnTo>
                              <a:cubicBezTo>
                                <a:pt x="1072743" y="151774"/>
                                <a:pt x="1083341" y="159624"/>
                                <a:pt x="1090145" y="190371"/>
                              </a:cubicBezTo>
                              <a:cubicBezTo>
                                <a:pt x="1096948" y="220334"/>
                                <a:pt x="1103098" y="240221"/>
                                <a:pt x="1106761" y="247025"/>
                              </a:cubicBezTo>
                              <a:lnTo>
                                <a:pt x="1163021" y="247025"/>
                              </a:lnTo>
                              <a:cubicBezTo>
                                <a:pt x="1158311" y="237605"/>
                                <a:pt x="1151115" y="205941"/>
                                <a:pt x="1143527" y="178203"/>
                              </a:cubicBezTo>
                              <a:cubicBezTo>
                                <a:pt x="1137377" y="155830"/>
                                <a:pt x="1128088" y="139998"/>
                                <a:pt x="1111079" y="133064"/>
                              </a:cubicBezTo>
                              <a:lnTo>
                                <a:pt x="1111079" y="132017"/>
                              </a:lnTo>
                              <a:cubicBezTo>
                                <a:pt x="1132013" y="124428"/>
                                <a:pt x="1153994" y="103102"/>
                                <a:pt x="1153994" y="72485"/>
                              </a:cubicBezTo>
                              <a:cubicBezTo>
                                <a:pt x="1153994" y="41869"/>
                                <a:pt x="1146012" y="33233"/>
                                <a:pt x="1131228" y="21589"/>
                              </a:cubicBezTo>
                              <a:cubicBezTo>
                                <a:pt x="1113957" y="7458"/>
                                <a:pt x="1088705" y="2093"/>
                                <a:pt x="1052594" y="2093"/>
                              </a:cubicBezTo>
                              <a:cubicBezTo>
                                <a:pt x="1016483" y="2093"/>
                                <a:pt x="996988" y="4318"/>
                                <a:pt x="979325" y="7458"/>
                              </a:cubicBezTo>
                              <a:lnTo>
                                <a:pt x="979325" y="247025"/>
                              </a:lnTo>
                              <a:lnTo>
                                <a:pt x="979455" y="247025"/>
                              </a:lnTo>
                              <a:close/>
                              <a:moveTo>
                                <a:pt x="800469" y="247025"/>
                              </a:moveTo>
                              <a:lnTo>
                                <a:pt x="855290" y="247025"/>
                              </a:lnTo>
                              <a:lnTo>
                                <a:pt x="855290" y="50112"/>
                              </a:lnTo>
                              <a:lnTo>
                                <a:pt x="921625" y="50112"/>
                              </a:lnTo>
                              <a:lnTo>
                                <a:pt x="921625" y="3925"/>
                              </a:lnTo>
                              <a:lnTo>
                                <a:pt x="734788" y="3925"/>
                              </a:lnTo>
                              <a:lnTo>
                                <a:pt x="734788" y="50112"/>
                              </a:lnTo>
                              <a:lnTo>
                                <a:pt x="800469" y="50112"/>
                              </a:lnTo>
                              <a:lnTo>
                                <a:pt x="800469" y="247025"/>
                              </a:lnTo>
                              <a:close/>
                              <a:moveTo>
                                <a:pt x="526232" y="247025"/>
                              </a:moveTo>
                              <a:lnTo>
                                <a:pt x="526232" y="173755"/>
                              </a:lnTo>
                              <a:cubicBezTo>
                                <a:pt x="526232" y="134110"/>
                                <a:pt x="525577" y="99831"/>
                                <a:pt x="523746" y="67382"/>
                              </a:cubicBezTo>
                              <a:lnTo>
                                <a:pt x="525185" y="67382"/>
                              </a:lnTo>
                              <a:cubicBezTo>
                                <a:pt x="536699" y="95905"/>
                                <a:pt x="552923" y="126914"/>
                                <a:pt x="567446" y="153213"/>
                              </a:cubicBezTo>
                              <a:lnTo>
                                <a:pt x="619388" y="247025"/>
                              </a:lnTo>
                              <a:lnTo>
                                <a:pt x="677088" y="247025"/>
                              </a:lnTo>
                              <a:lnTo>
                                <a:pt x="677088" y="3925"/>
                              </a:lnTo>
                              <a:lnTo>
                                <a:pt x="626585" y="3925"/>
                              </a:lnTo>
                              <a:lnTo>
                                <a:pt x="626585" y="74579"/>
                              </a:lnTo>
                              <a:cubicBezTo>
                                <a:pt x="626585" y="111344"/>
                                <a:pt x="627631" y="144185"/>
                                <a:pt x="630902" y="176372"/>
                              </a:cubicBezTo>
                              <a:lnTo>
                                <a:pt x="630117" y="176372"/>
                              </a:lnTo>
                              <a:cubicBezTo>
                                <a:pt x="618996" y="148895"/>
                                <a:pt x="604865" y="118671"/>
                                <a:pt x="590473" y="93027"/>
                              </a:cubicBezTo>
                              <a:lnTo>
                                <a:pt x="539970" y="3925"/>
                              </a:lnTo>
                              <a:lnTo>
                                <a:pt x="475859" y="3925"/>
                              </a:lnTo>
                              <a:lnTo>
                                <a:pt x="475859" y="247025"/>
                              </a:lnTo>
                              <a:lnTo>
                                <a:pt x="526362" y="247025"/>
                              </a:lnTo>
                              <a:lnTo>
                                <a:pt x="526362" y="247025"/>
                              </a:lnTo>
                              <a:close/>
                              <a:moveTo>
                                <a:pt x="399188" y="99569"/>
                              </a:moveTo>
                              <a:lnTo>
                                <a:pt x="309694" y="99569"/>
                              </a:lnTo>
                              <a:lnTo>
                                <a:pt x="309694" y="49065"/>
                              </a:lnTo>
                              <a:lnTo>
                                <a:pt x="404552" y="49065"/>
                              </a:lnTo>
                              <a:lnTo>
                                <a:pt x="404552" y="3925"/>
                              </a:lnTo>
                              <a:lnTo>
                                <a:pt x="254873" y="3925"/>
                              </a:lnTo>
                              <a:lnTo>
                                <a:pt x="254873" y="247025"/>
                              </a:lnTo>
                              <a:lnTo>
                                <a:pt x="409655" y="247025"/>
                              </a:lnTo>
                              <a:lnTo>
                                <a:pt x="409655" y="201885"/>
                              </a:lnTo>
                              <a:lnTo>
                                <a:pt x="309694" y="201885"/>
                              </a:lnTo>
                              <a:lnTo>
                                <a:pt x="309694" y="144185"/>
                              </a:lnTo>
                              <a:lnTo>
                                <a:pt x="399188" y="144185"/>
                              </a:lnTo>
                              <a:lnTo>
                                <a:pt x="399188" y="99438"/>
                              </a:lnTo>
                              <a:lnTo>
                                <a:pt x="399188" y="99438"/>
                              </a:lnTo>
                              <a:close/>
                              <a:moveTo>
                                <a:pt x="181604" y="197306"/>
                              </a:moveTo>
                              <a:cubicBezTo>
                                <a:pt x="170351" y="202016"/>
                                <a:pt x="152427" y="205287"/>
                                <a:pt x="135418" y="205287"/>
                              </a:cubicBezTo>
                              <a:cubicBezTo>
                                <a:pt x="86746" y="205287"/>
                                <a:pt x="57831" y="174671"/>
                                <a:pt x="57831" y="125868"/>
                              </a:cubicBezTo>
                              <a:cubicBezTo>
                                <a:pt x="57831" y="77064"/>
                                <a:pt x="91718" y="45140"/>
                                <a:pt x="135025" y="45140"/>
                              </a:cubicBezTo>
                              <a:cubicBezTo>
                                <a:pt x="178333" y="45140"/>
                                <a:pt x="170351" y="49457"/>
                                <a:pt x="181211" y="54168"/>
                              </a:cubicBezTo>
                              <a:lnTo>
                                <a:pt x="192725" y="10860"/>
                              </a:lnTo>
                              <a:cubicBezTo>
                                <a:pt x="183043" y="5757"/>
                                <a:pt x="161324" y="0"/>
                                <a:pt x="132801" y="0"/>
                              </a:cubicBezTo>
                              <a:cubicBezTo>
                                <a:pt x="59139" y="0"/>
                                <a:pt x="0" y="45794"/>
                                <a:pt x="0" y="128746"/>
                              </a:cubicBezTo>
                              <a:cubicBezTo>
                                <a:pt x="0" y="211698"/>
                                <a:pt x="43307" y="251081"/>
                                <a:pt x="127306" y="251081"/>
                              </a:cubicBezTo>
                              <a:cubicBezTo>
                                <a:pt x="211304" y="251081"/>
                                <a:pt x="179641" y="245324"/>
                                <a:pt x="189323" y="240614"/>
                              </a:cubicBezTo>
                              <a:lnTo>
                                <a:pt x="181342" y="197306"/>
                              </a:lnTo>
                              <a:lnTo>
                                <a:pt x="181604" y="1973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1A5D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7954A4" id="Group 7" o:spid="_x0000_s1026" style="position:absolute;margin-left:338.2pt;margin-top:4.2pt;width:165.6pt;height:23.05pt;z-index:251666436;mso-position-horizontal-relative:margin" coordsize="21034,2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">
              <v:shape id="Freeform 1" o:spid="_x0000_s1027" style="position:absolute;left:1368;width:949;height:2930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" path="m94989,c38990,25121,,81251,,146540v,65289,38990,121419,94989,146540c67382,250950,51158,200708,51158,146540,51158,92373,67382,42130,94989,e" fillcolor="#fcb823" stroked="f" strokeweight="0">
                <v:stroke joinstyle="miter"/>
                <v:path arrowok="t" o:connecttype="custom" o:connectlocs="94988,0;0,146520;94988,293040;51157,146520;94988,0" o:connectangles="0,0,0,0,0"/>
              </v:shape>
              <v:shape id="Freeform 2" o:spid="_x0000_s1028" style="position:absolute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" path="m94989,c38990,25121,,81251,,146540v,65289,38990,121419,94989,146540c67382,250950,51158,200708,51158,146540,51158,92373,67382,42130,94989,e" fillcolor="#fcb823" stroked="f" strokeweight="0">
                <v:stroke joinstyle="miter"/>
                <v:path arrowok="t" o:connecttype="custom" o:connectlocs="94616,0;0,146368;94616,292735;50957,146368;94616,0" o:connectangles="0,0,0,0,0"/>
              </v:shape>
              <v:shape id="Freeform 3" o:spid="_x0000_s1029" style="position:absolute;left:18792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" path="m,c55999,25121,94989,81251,94989,146540,94989,211829,55999,267959,,293080,27607,250950,43831,200708,43831,146540,43831,92373,27607,42130,,e" fillcolor="#fcb823" stroked="f" strokeweight="0">
                <v:stroke joinstyle="miter"/>
                <v:path arrowok="t" o:connecttype="custom" o:connectlocs="0,0;94616,146368;0,292735;43659,146368;0,0" o:connectangles="0,0,0,0,0"/>
              </v:shape>
              <v:shape id="Freeform 4" o:spid="_x0000_s1030" style="position:absolute;left:20088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" path="m,c55999,25121,94989,81251,94989,146540,94989,211829,55999,267959,,293080,27607,250950,43831,200708,43831,146540,43831,92373,27607,42130,,e" fillcolor="#fcb823" stroked="f" strokeweight="0">
                <v:stroke joinstyle="miter"/>
                <v:path arrowok="t" o:connecttype="custom" o:connectlocs="0,0;94616,146368;0,292735;43659,146368;0,0" o:connectangles="0,0,0,0,0"/>
              </v:shape>
              <v:shape id="Freeform 5" o:spid="_x0000_s1031" style="position:absolute;left:2736;top:144;width:15347;height:2508;visibility:visible;mso-wrap-style:square;v-text-anchor:middle" coordsize="1534863,251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" path="m1523612,197306v-11121,4710,-29177,7981,-46186,7981c1428754,205287,1399970,174671,1399970,125868v,-48804,33887,-80728,77194,-80728c1520472,45140,1512491,49457,1523350,54168r11514,-43308c1525182,5757,1503463,,1474940,v-73531,,-132801,45794,-132801,128746c1342139,211698,1385446,251081,1469445,251081v83998,,52335,-5757,62017,-10467l1523481,197306r,l1523612,197306xm1222291,247025r54821,l1277112,3925r-54821,l1222291,247025xm1033884,45140v3925,-1047,11514,-1832,24859,-1832c1083995,43308,1099172,54822,1099172,76803v,21981,-16224,35065,-43700,35065l1033884,111868r,-66728xm979455,247025r54429,l1033884,151381r16224,c1072743,151774,1083341,159624,1090145,190371v6803,29963,12953,49850,16616,56654l1163021,247025v-4710,-9420,-11906,-41084,-19494,-68822c1137377,155830,1128088,139998,1111079,133064r,-1047c1132013,124428,1153994,103102,1153994,72485v,-30616,-7982,-39252,-22766,-50896c1113957,7458,1088705,2093,1052594,2093v-36111,,-55606,2225,-73269,5365l979325,247025r130,xm800469,247025r54821,l855290,50112r66335,l921625,3925r-186837,l734788,50112r65681,l800469,247025xm526232,247025r,-73270c526232,134110,525577,99831,523746,67382r1439,c536699,95905,552923,126914,567446,153213r51942,93812l677088,247025r,-243100l626585,3925r,70654c626585,111344,627631,144185,630902,176372r-785,c618996,148895,604865,118671,590473,93027l539970,3925r-64111,l475859,247025r50503,l526362,247025r-130,xm399188,99569r-89494,l309694,49065r94858,l404552,3925r-149679,l254873,247025r154782,l409655,201885r-99961,l309694,144185r89494,l399188,99438r,l399188,99569xm181604,197306v-11253,4710,-29177,7981,-46186,7981c86746,205287,57831,174671,57831,125868v,-48804,33887,-80728,77194,-80728c178333,45140,170351,49457,181211,54168l192725,10860c183043,5757,161324,,132801,,59139,,,45794,,128746v,82952,43307,122335,127306,122335c211304,251081,179641,245324,189323,240614r-7981,-43308l181604,197306xe" fillcolor="#2c1a5d" stroked="f" strokeweight="0">
                <v:stroke joinstyle="miter"/>
                <v:path arrowok="t" o:connecttype="custom" o:connectlocs="1523544,197105;1477361,205078;1399908,125740;1477099,45094;1523283,54113;1534796,10849;1474875,0;1342080,128615;1469380,250825;1531394,240369;1523414,197105;1523414,197105;1222237,246773;1277055,246773;1277055,3921;1222237,3921;1222237,246773;1033838,45094;1058696,43264;1099123,76725;1055425,111754;1033838,111754;1033838,45094;979412,246773;1033838,246773;1033838,151227;1050061,151227;1090097,190177;1106712,246773;1162969,246773;1143476,178021;1111030,132928;1111030,131882;1153943,72411;1131178,21567;1052547,2091;979282,7450;979282,246773;979412,246773;800434,246773;855252,246773;855252,50061;921584,50061;921584,3921;734755,3921;734755,50061;800434,50061;800434,246773;526209,246773;526209,173578;523723,67313;525162,67313;567421,153057;619361,246773;677058,246773;677058,3921;626557,3921;626557,74503;630874,176192;630089,176192;590447,92932;539946,3921;475838,3921;475838,246773;526339,246773;526339,246773;399170,99467;309680,99467;309680,49015;404534,49015;404534,3921;254862,3921;254862,246773;409637,246773;409637,201679;309680,201679;309680,144038;399170,144038;399170,99337;399170,99337;181596,197105;135412,205078;57828,125740;135019,45094;181203,54113;192716,10849;132795,0;0,128615;127300,250825;189315,240369;181334,197105;181596,197105" o:connectangles="0,0,0,0,0,0,0,0,0,0,0,0,0,0,0,0,0,0,0,0,0,0,0,0,0,0,0,0,0,0,0,0,0,0,0,0,0,0,0,0,0,0,0,0,0,0,0,0,0,0,0,0,0,0,0,0,0,0,0,0,0,0,0,0,0,0,0,0,0,0,0,0,0,0,0,0,0,0,0,0,0,0,0,0,0,0,0,0,0,0,0,0"/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73F74" w14:textId="77777777" w:rsidR="00E9642C" w:rsidRPr="0036787A" w:rsidRDefault="0019426A" w:rsidP="00357CD1">
    <w:pPr>
      <w:pStyle w:val="Header"/>
      <w:jc w:val="center"/>
      <w:rPr>
        <w:rFonts w:ascii="Arial" w:hAnsi="Arial" w:cs="Arial"/>
      </w:rPr>
    </w:pPr>
    <w:r w:rsidRPr="0036787A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664388" behindDoc="0" locked="0" layoutInCell="1" allowOverlap="1" wp14:anchorId="3195ECB5" wp14:editId="5FA69F7D">
              <wp:simplePos x="0" y="0"/>
              <wp:positionH relativeFrom="margin">
                <wp:posOffset>4462780</wp:posOffset>
              </wp:positionH>
              <wp:positionV relativeFrom="paragraph">
                <wp:posOffset>109855</wp:posOffset>
              </wp:positionV>
              <wp:extent cx="2103415" cy="293040"/>
              <wp:effectExtent l="0" t="0" r="5080" b="0"/>
              <wp:wrapNone/>
              <wp:docPr id="1360180152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03415" cy="293040"/>
                        <a:chOff x="0" y="0"/>
                        <a:chExt cx="2103415" cy="293040"/>
                      </a:xfrm>
                    </wpg:grpSpPr>
                    <wps:wsp>
                      <wps:cNvPr id="1509194590" name="Freeform 1"/>
                      <wps:cNvSpPr/>
                      <wps:spPr>
                        <a:xfrm>
                          <a:off x="136800" y="0"/>
                          <a:ext cx="94987" cy="293040"/>
                        </a:xfrm>
                        <a:custGeom>
                          <a:avLst/>
                          <a:gdLst>
                            <a:gd name="connsiteX0" fmla="*/ 94989 w 94988"/>
                            <a:gd name="connsiteY0" fmla="*/ 0 h 293080"/>
                            <a:gd name="connsiteX1" fmla="*/ 0 w 94988"/>
                            <a:gd name="connsiteY1" fmla="*/ 146540 h 293080"/>
                            <a:gd name="connsiteX2" fmla="*/ 94989 w 94988"/>
                            <a:gd name="connsiteY2" fmla="*/ 293080 h 293080"/>
                            <a:gd name="connsiteX3" fmla="*/ 51158 w 94988"/>
                            <a:gd name="connsiteY3" fmla="*/ 146540 h 293080"/>
                            <a:gd name="connsiteX4" fmla="*/ 94989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94989" y="0"/>
                              </a:moveTo>
                              <a:cubicBezTo>
                                <a:pt x="38990" y="25121"/>
                                <a:pt x="0" y="81251"/>
                                <a:pt x="0" y="146540"/>
                              </a:cubicBezTo>
                              <a:cubicBezTo>
                                <a:pt x="0" y="211829"/>
                                <a:pt x="38990" y="267959"/>
                                <a:pt x="94989" y="293080"/>
                              </a:cubicBezTo>
                              <a:cubicBezTo>
                                <a:pt x="67382" y="250950"/>
                                <a:pt x="51158" y="200708"/>
                                <a:pt x="51158" y="146540"/>
                              </a:cubicBezTo>
                              <a:cubicBezTo>
                                <a:pt x="51158" y="92373"/>
                                <a:pt x="67382" y="42130"/>
                                <a:pt x="94989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8716823" name="Freeform 2"/>
                      <wps:cNvSpPr/>
                      <wps:spPr>
                        <a:xfrm>
                          <a:off x="0" y="0"/>
                          <a:ext cx="94615" cy="292735"/>
                        </a:xfrm>
                        <a:custGeom>
                          <a:avLst/>
                          <a:gdLst>
                            <a:gd name="connsiteX0" fmla="*/ 94989 w 94988"/>
                            <a:gd name="connsiteY0" fmla="*/ 0 h 293080"/>
                            <a:gd name="connsiteX1" fmla="*/ 0 w 94988"/>
                            <a:gd name="connsiteY1" fmla="*/ 146540 h 293080"/>
                            <a:gd name="connsiteX2" fmla="*/ 94989 w 94988"/>
                            <a:gd name="connsiteY2" fmla="*/ 293080 h 293080"/>
                            <a:gd name="connsiteX3" fmla="*/ 51158 w 94988"/>
                            <a:gd name="connsiteY3" fmla="*/ 146540 h 293080"/>
                            <a:gd name="connsiteX4" fmla="*/ 94989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94989" y="0"/>
                              </a:moveTo>
                              <a:cubicBezTo>
                                <a:pt x="38990" y="25121"/>
                                <a:pt x="0" y="81251"/>
                                <a:pt x="0" y="146540"/>
                              </a:cubicBezTo>
                              <a:cubicBezTo>
                                <a:pt x="0" y="211829"/>
                                <a:pt x="38990" y="267959"/>
                                <a:pt x="94989" y="293080"/>
                              </a:cubicBezTo>
                              <a:cubicBezTo>
                                <a:pt x="67382" y="250950"/>
                                <a:pt x="51158" y="200708"/>
                                <a:pt x="51158" y="146540"/>
                              </a:cubicBezTo>
                              <a:cubicBezTo>
                                <a:pt x="51158" y="92373"/>
                                <a:pt x="67382" y="42130"/>
                                <a:pt x="94989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57777675" name="Freeform 3"/>
                      <wps:cNvSpPr/>
                      <wps:spPr>
                        <a:xfrm>
                          <a:off x="1879200" y="0"/>
                          <a:ext cx="94615" cy="292735"/>
                        </a:xfrm>
                        <a:custGeom>
                          <a:avLst/>
                          <a:gdLst>
                            <a:gd name="connsiteX0" fmla="*/ 0 w 94988"/>
                            <a:gd name="connsiteY0" fmla="*/ 0 h 293080"/>
                            <a:gd name="connsiteX1" fmla="*/ 94989 w 94988"/>
                            <a:gd name="connsiteY1" fmla="*/ 146540 h 293080"/>
                            <a:gd name="connsiteX2" fmla="*/ 0 w 94988"/>
                            <a:gd name="connsiteY2" fmla="*/ 293080 h 293080"/>
                            <a:gd name="connsiteX3" fmla="*/ 43831 w 94988"/>
                            <a:gd name="connsiteY3" fmla="*/ 146540 h 293080"/>
                            <a:gd name="connsiteX4" fmla="*/ 0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0" y="0"/>
                              </a:moveTo>
                              <a:cubicBezTo>
                                <a:pt x="55999" y="25121"/>
                                <a:pt x="94989" y="81251"/>
                                <a:pt x="94989" y="146540"/>
                              </a:cubicBezTo>
                              <a:cubicBezTo>
                                <a:pt x="94989" y="211829"/>
                                <a:pt x="55999" y="267959"/>
                                <a:pt x="0" y="293080"/>
                              </a:cubicBezTo>
                              <a:cubicBezTo>
                                <a:pt x="27607" y="250950"/>
                                <a:pt x="43831" y="200708"/>
                                <a:pt x="43831" y="146540"/>
                              </a:cubicBezTo>
                              <a:cubicBezTo>
                                <a:pt x="43831" y="92373"/>
                                <a:pt x="27607" y="4213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2620571" name="Freeform 4"/>
                      <wps:cNvSpPr/>
                      <wps:spPr>
                        <a:xfrm>
                          <a:off x="2008800" y="0"/>
                          <a:ext cx="94615" cy="292735"/>
                        </a:xfrm>
                        <a:custGeom>
                          <a:avLst/>
                          <a:gdLst>
                            <a:gd name="connsiteX0" fmla="*/ 0 w 94988"/>
                            <a:gd name="connsiteY0" fmla="*/ 0 h 293080"/>
                            <a:gd name="connsiteX1" fmla="*/ 94989 w 94988"/>
                            <a:gd name="connsiteY1" fmla="*/ 146540 h 293080"/>
                            <a:gd name="connsiteX2" fmla="*/ 0 w 94988"/>
                            <a:gd name="connsiteY2" fmla="*/ 293080 h 293080"/>
                            <a:gd name="connsiteX3" fmla="*/ 43831 w 94988"/>
                            <a:gd name="connsiteY3" fmla="*/ 146540 h 293080"/>
                            <a:gd name="connsiteX4" fmla="*/ 0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0" y="0"/>
                              </a:moveTo>
                              <a:cubicBezTo>
                                <a:pt x="55999" y="25121"/>
                                <a:pt x="94989" y="81251"/>
                                <a:pt x="94989" y="146540"/>
                              </a:cubicBezTo>
                              <a:cubicBezTo>
                                <a:pt x="94989" y="211829"/>
                                <a:pt x="55999" y="267959"/>
                                <a:pt x="0" y="293080"/>
                              </a:cubicBezTo>
                              <a:cubicBezTo>
                                <a:pt x="27607" y="250950"/>
                                <a:pt x="43831" y="200708"/>
                                <a:pt x="43831" y="146540"/>
                              </a:cubicBezTo>
                              <a:cubicBezTo>
                                <a:pt x="43831" y="92373"/>
                                <a:pt x="27607" y="4213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3139732" name="Freeform 5"/>
                      <wps:cNvSpPr/>
                      <wps:spPr>
                        <a:xfrm>
                          <a:off x="273600" y="14400"/>
                          <a:ext cx="1534795" cy="250825"/>
                        </a:xfrm>
                        <a:custGeom>
                          <a:avLst/>
                          <a:gdLst>
                            <a:gd name="connsiteX0" fmla="*/ 1523612 w 1534863"/>
                            <a:gd name="connsiteY0" fmla="*/ 197306 h 251081"/>
                            <a:gd name="connsiteX1" fmla="*/ 1477426 w 1534863"/>
                            <a:gd name="connsiteY1" fmla="*/ 205287 h 251081"/>
                            <a:gd name="connsiteX2" fmla="*/ 1399970 w 1534863"/>
                            <a:gd name="connsiteY2" fmla="*/ 125868 h 251081"/>
                            <a:gd name="connsiteX3" fmla="*/ 1477164 w 1534863"/>
                            <a:gd name="connsiteY3" fmla="*/ 45140 h 251081"/>
                            <a:gd name="connsiteX4" fmla="*/ 1523350 w 1534863"/>
                            <a:gd name="connsiteY4" fmla="*/ 54168 h 251081"/>
                            <a:gd name="connsiteX5" fmla="*/ 1534864 w 1534863"/>
                            <a:gd name="connsiteY5" fmla="*/ 10860 h 251081"/>
                            <a:gd name="connsiteX6" fmla="*/ 1474940 w 1534863"/>
                            <a:gd name="connsiteY6" fmla="*/ 0 h 251081"/>
                            <a:gd name="connsiteX7" fmla="*/ 1342139 w 1534863"/>
                            <a:gd name="connsiteY7" fmla="*/ 128746 h 251081"/>
                            <a:gd name="connsiteX8" fmla="*/ 1469445 w 1534863"/>
                            <a:gd name="connsiteY8" fmla="*/ 251081 h 251081"/>
                            <a:gd name="connsiteX9" fmla="*/ 1531462 w 1534863"/>
                            <a:gd name="connsiteY9" fmla="*/ 240614 h 251081"/>
                            <a:gd name="connsiteX10" fmla="*/ 1523481 w 1534863"/>
                            <a:gd name="connsiteY10" fmla="*/ 197306 h 251081"/>
                            <a:gd name="connsiteX11" fmla="*/ 1523481 w 1534863"/>
                            <a:gd name="connsiteY11" fmla="*/ 197306 h 251081"/>
                            <a:gd name="connsiteX12" fmla="*/ 1222291 w 1534863"/>
                            <a:gd name="connsiteY12" fmla="*/ 247025 h 251081"/>
                            <a:gd name="connsiteX13" fmla="*/ 1277112 w 1534863"/>
                            <a:gd name="connsiteY13" fmla="*/ 247025 h 251081"/>
                            <a:gd name="connsiteX14" fmla="*/ 1277112 w 1534863"/>
                            <a:gd name="connsiteY14" fmla="*/ 3925 h 251081"/>
                            <a:gd name="connsiteX15" fmla="*/ 1222291 w 1534863"/>
                            <a:gd name="connsiteY15" fmla="*/ 3925 h 251081"/>
                            <a:gd name="connsiteX16" fmla="*/ 1222291 w 1534863"/>
                            <a:gd name="connsiteY16" fmla="*/ 247025 h 251081"/>
                            <a:gd name="connsiteX17" fmla="*/ 1033884 w 1534863"/>
                            <a:gd name="connsiteY17" fmla="*/ 45140 h 251081"/>
                            <a:gd name="connsiteX18" fmla="*/ 1058743 w 1534863"/>
                            <a:gd name="connsiteY18" fmla="*/ 43308 h 251081"/>
                            <a:gd name="connsiteX19" fmla="*/ 1099172 w 1534863"/>
                            <a:gd name="connsiteY19" fmla="*/ 76803 h 251081"/>
                            <a:gd name="connsiteX20" fmla="*/ 1055472 w 1534863"/>
                            <a:gd name="connsiteY20" fmla="*/ 111868 h 251081"/>
                            <a:gd name="connsiteX21" fmla="*/ 1033884 w 1534863"/>
                            <a:gd name="connsiteY21" fmla="*/ 111868 h 251081"/>
                            <a:gd name="connsiteX22" fmla="*/ 1033884 w 1534863"/>
                            <a:gd name="connsiteY22" fmla="*/ 45140 h 251081"/>
                            <a:gd name="connsiteX23" fmla="*/ 979455 w 1534863"/>
                            <a:gd name="connsiteY23" fmla="*/ 247025 h 251081"/>
                            <a:gd name="connsiteX24" fmla="*/ 1033884 w 1534863"/>
                            <a:gd name="connsiteY24" fmla="*/ 247025 h 251081"/>
                            <a:gd name="connsiteX25" fmla="*/ 1033884 w 1534863"/>
                            <a:gd name="connsiteY25" fmla="*/ 151381 h 251081"/>
                            <a:gd name="connsiteX26" fmla="*/ 1050108 w 1534863"/>
                            <a:gd name="connsiteY26" fmla="*/ 151381 h 251081"/>
                            <a:gd name="connsiteX27" fmla="*/ 1090145 w 1534863"/>
                            <a:gd name="connsiteY27" fmla="*/ 190371 h 251081"/>
                            <a:gd name="connsiteX28" fmla="*/ 1106761 w 1534863"/>
                            <a:gd name="connsiteY28" fmla="*/ 247025 h 251081"/>
                            <a:gd name="connsiteX29" fmla="*/ 1163021 w 1534863"/>
                            <a:gd name="connsiteY29" fmla="*/ 247025 h 251081"/>
                            <a:gd name="connsiteX30" fmla="*/ 1143527 w 1534863"/>
                            <a:gd name="connsiteY30" fmla="*/ 178203 h 251081"/>
                            <a:gd name="connsiteX31" fmla="*/ 1111079 w 1534863"/>
                            <a:gd name="connsiteY31" fmla="*/ 133064 h 251081"/>
                            <a:gd name="connsiteX32" fmla="*/ 1111079 w 1534863"/>
                            <a:gd name="connsiteY32" fmla="*/ 132017 h 251081"/>
                            <a:gd name="connsiteX33" fmla="*/ 1153994 w 1534863"/>
                            <a:gd name="connsiteY33" fmla="*/ 72485 h 251081"/>
                            <a:gd name="connsiteX34" fmla="*/ 1131228 w 1534863"/>
                            <a:gd name="connsiteY34" fmla="*/ 21589 h 251081"/>
                            <a:gd name="connsiteX35" fmla="*/ 1052594 w 1534863"/>
                            <a:gd name="connsiteY35" fmla="*/ 2093 h 251081"/>
                            <a:gd name="connsiteX36" fmla="*/ 979325 w 1534863"/>
                            <a:gd name="connsiteY36" fmla="*/ 7458 h 251081"/>
                            <a:gd name="connsiteX37" fmla="*/ 979325 w 1534863"/>
                            <a:gd name="connsiteY37" fmla="*/ 247025 h 251081"/>
                            <a:gd name="connsiteX38" fmla="*/ 979455 w 1534863"/>
                            <a:gd name="connsiteY38" fmla="*/ 247025 h 251081"/>
                            <a:gd name="connsiteX39" fmla="*/ 800469 w 1534863"/>
                            <a:gd name="connsiteY39" fmla="*/ 247025 h 251081"/>
                            <a:gd name="connsiteX40" fmla="*/ 855290 w 1534863"/>
                            <a:gd name="connsiteY40" fmla="*/ 247025 h 251081"/>
                            <a:gd name="connsiteX41" fmla="*/ 855290 w 1534863"/>
                            <a:gd name="connsiteY41" fmla="*/ 50112 h 251081"/>
                            <a:gd name="connsiteX42" fmla="*/ 921625 w 1534863"/>
                            <a:gd name="connsiteY42" fmla="*/ 50112 h 251081"/>
                            <a:gd name="connsiteX43" fmla="*/ 921625 w 1534863"/>
                            <a:gd name="connsiteY43" fmla="*/ 3925 h 251081"/>
                            <a:gd name="connsiteX44" fmla="*/ 734788 w 1534863"/>
                            <a:gd name="connsiteY44" fmla="*/ 3925 h 251081"/>
                            <a:gd name="connsiteX45" fmla="*/ 734788 w 1534863"/>
                            <a:gd name="connsiteY45" fmla="*/ 50112 h 251081"/>
                            <a:gd name="connsiteX46" fmla="*/ 800469 w 1534863"/>
                            <a:gd name="connsiteY46" fmla="*/ 50112 h 251081"/>
                            <a:gd name="connsiteX47" fmla="*/ 800469 w 1534863"/>
                            <a:gd name="connsiteY47" fmla="*/ 247025 h 251081"/>
                            <a:gd name="connsiteX48" fmla="*/ 526232 w 1534863"/>
                            <a:gd name="connsiteY48" fmla="*/ 247025 h 251081"/>
                            <a:gd name="connsiteX49" fmla="*/ 526232 w 1534863"/>
                            <a:gd name="connsiteY49" fmla="*/ 173755 h 251081"/>
                            <a:gd name="connsiteX50" fmla="*/ 523746 w 1534863"/>
                            <a:gd name="connsiteY50" fmla="*/ 67382 h 251081"/>
                            <a:gd name="connsiteX51" fmla="*/ 525185 w 1534863"/>
                            <a:gd name="connsiteY51" fmla="*/ 67382 h 251081"/>
                            <a:gd name="connsiteX52" fmla="*/ 567446 w 1534863"/>
                            <a:gd name="connsiteY52" fmla="*/ 153213 h 251081"/>
                            <a:gd name="connsiteX53" fmla="*/ 619388 w 1534863"/>
                            <a:gd name="connsiteY53" fmla="*/ 247025 h 251081"/>
                            <a:gd name="connsiteX54" fmla="*/ 677088 w 1534863"/>
                            <a:gd name="connsiteY54" fmla="*/ 247025 h 251081"/>
                            <a:gd name="connsiteX55" fmla="*/ 677088 w 1534863"/>
                            <a:gd name="connsiteY55" fmla="*/ 3925 h 251081"/>
                            <a:gd name="connsiteX56" fmla="*/ 626585 w 1534863"/>
                            <a:gd name="connsiteY56" fmla="*/ 3925 h 251081"/>
                            <a:gd name="connsiteX57" fmla="*/ 626585 w 1534863"/>
                            <a:gd name="connsiteY57" fmla="*/ 74579 h 251081"/>
                            <a:gd name="connsiteX58" fmla="*/ 630902 w 1534863"/>
                            <a:gd name="connsiteY58" fmla="*/ 176372 h 251081"/>
                            <a:gd name="connsiteX59" fmla="*/ 630117 w 1534863"/>
                            <a:gd name="connsiteY59" fmla="*/ 176372 h 251081"/>
                            <a:gd name="connsiteX60" fmla="*/ 590473 w 1534863"/>
                            <a:gd name="connsiteY60" fmla="*/ 93027 h 251081"/>
                            <a:gd name="connsiteX61" fmla="*/ 539970 w 1534863"/>
                            <a:gd name="connsiteY61" fmla="*/ 3925 h 251081"/>
                            <a:gd name="connsiteX62" fmla="*/ 475859 w 1534863"/>
                            <a:gd name="connsiteY62" fmla="*/ 3925 h 251081"/>
                            <a:gd name="connsiteX63" fmla="*/ 475859 w 1534863"/>
                            <a:gd name="connsiteY63" fmla="*/ 247025 h 251081"/>
                            <a:gd name="connsiteX64" fmla="*/ 526362 w 1534863"/>
                            <a:gd name="connsiteY64" fmla="*/ 247025 h 251081"/>
                            <a:gd name="connsiteX65" fmla="*/ 526362 w 1534863"/>
                            <a:gd name="connsiteY65" fmla="*/ 247025 h 251081"/>
                            <a:gd name="connsiteX66" fmla="*/ 399188 w 1534863"/>
                            <a:gd name="connsiteY66" fmla="*/ 99569 h 251081"/>
                            <a:gd name="connsiteX67" fmla="*/ 309694 w 1534863"/>
                            <a:gd name="connsiteY67" fmla="*/ 99569 h 251081"/>
                            <a:gd name="connsiteX68" fmla="*/ 309694 w 1534863"/>
                            <a:gd name="connsiteY68" fmla="*/ 49065 h 251081"/>
                            <a:gd name="connsiteX69" fmla="*/ 404552 w 1534863"/>
                            <a:gd name="connsiteY69" fmla="*/ 49065 h 251081"/>
                            <a:gd name="connsiteX70" fmla="*/ 404552 w 1534863"/>
                            <a:gd name="connsiteY70" fmla="*/ 3925 h 251081"/>
                            <a:gd name="connsiteX71" fmla="*/ 254873 w 1534863"/>
                            <a:gd name="connsiteY71" fmla="*/ 3925 h 251081"/>
                            <a:gd name="connsiteX72" fmla="*/ 254873 w 1534863"/>
                            <a:gd name="connsiteY72" fmla="*/ 247025 h 251081"/>
                            <a:gd name="connsiteX73" fmla="*/ 409655 w 1534863"/>
                            <a:gd name="connsiteY73" fmla="*/ 247025 h 251081"/>
                            <a:gd name="connsiteX74" fmla="*/ 409655 w 1534863"/>
                            <a:gd name="connsiteY74" fmla="*/ 201885 h 251081"/>
                            <a:gd name="connsiteX75" fmla="*/ 309694 w 1534863"/>
                            <a:gd name="connsiteY75" fmla="*/ 201885 h 251081"/>
                            <a:gd name="connsiteX76" fmla="*/ 309694 w 1534863"/>
                            <a:gd name="connsiteY76" fmla="*/ 144185 h 251081"/>
                            <a:gd name="connsiteX77" fmla="*/ 399188 w 1534863"/>
                            <a:gd name="connsiteY77" fmla="*/ 144185 h 251081"/>
                            <a:gd name="connsiteX78" fmla="*/ 399188 w 1534863"/>
                            <a:gd name="connsiteY78" fmla="*/ 99438 h 251081"/>
                            <a:gd name="connsiteX79" fmla="*/ 399188 w 1534863"/>
                            <a:gd name="connsiteY79" fmla="*/ 99438 h 251081"/>
                            <a:gd name="connsiteX80" fmla="*/ 181604 w 1534863"/>
                            <a:gd name="connsiteY80" fmla="*/ 197306 h 251081"/>
                            <a:gd name="connsiteX81" fmla="*/ 135418 w 1534863"/>
                            <a:gd name="connsiteY81" fmla="*/ 205287 h 251081"/>
                            <a:gd name="connsiteX82" fmla="*/ 57831 w 1534863"/>
                            <a:gd name="connsiteY82" fmla="*/ 125868 h 251081"/>
                            <a:gd name="connsiteX83" fmla="*/ 135025 w 1534863"/>
                            <a:gd name="connsiteY83" fmla="*/ 45140 h 251081"/>
                            <a:gd name="connsiteX84" fmla="*/ 181211 w 1534863"/>
                            <a:gd name="connsiteY84" fmla="*/ 54168 h 251081"/>
                            <a:gd name="connsiteX85" fmla="*/ 192725 w 1534863"/>
                            <a:gd name="connsiteY85" fmla="*/ 10860 h 251081"/>
                            <a:gd name="connsiteX86" fmla="*/ 132801 w 1534863"/>
                            <a:gd name="connsiteY86" fmla="*/ 0 h 251081"/>
                            <a:gd name="connsiteX87" fmla="*/ 0 w 1534863"/>
                            <a:gd name="connsiteY87" fmla="*/ 128746 h 251081"/>
                            <a:gd name="connsiteX88" fmla="*/ 127306 w 1534863"/>
                            <a:gd name="connsiteY88" fmla="*/ 251081 h 251081"/>
                            <a:gd name="connsiteX89" fmla="*/ 189323 w 1534863"/>
                            <a:gd name="connsiteY89" fmla="*/ 240614 h 251081"/>
                            <a:gd name="connsiteX90" fmla="*/ 181342 w 1534863"/>
                            <a:gd name="connsiteY90" fmla="*/ 197306 h 251081"/>
                            <a:gd name="connsiteX91" fmla="*/ 181604 w 1534863"/>
                            <a:gd name="connsiteY91" fmla="*/ 197306 h 2510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</a:cxnLst>
                          <a:rect l="l" t="t" r="r" b="b"/>
                          <a:pathLst>
                            <a:path w="1534863" h="251081">
                              <a:moveTo>
                                <a:pt x="1523612" y="197306"/>
                              </a:moveTo>
                              <a:cubicBezTo>
                                <a:pt x="1512491" y="202016"/>
                                <a:pt x="1494435" y="205287"/>
                                <a:pt x="1477426" y="205287"/>
                              </a:cubicBezTo>
                              <a:cubicBezTo>
                                <a:pt x="1428754" y="205287"/>
                                <a:pt x="1399970" y="174671"/>
                                <a:pt x="1399970" y="125868"/>
                              </a:cubicBezTo>
                              <a:cubicBezTo>
                                <a:pt x="1399970" y="77064"/>
                                <a:pt x="1433857" y="45140"/>
                                <a:pt x="1477164" y="45140"/>
                              </a:cubicBezTo>
                              <a:cubicBezTo>
                                <a:pt x="1520472" y="45140"/>
                                <a:pt x="1512491" y="49457"/>
                                <a:pt x="1523350" y="54168"/>
                              </a:cubicBezTo>
                              <a:lnTo>
                                <a:pt x="1534864" y="10860"/>
                              </a:lnTo>
                              <a:cubicBezTo>
                                <a:pt x="1525182" y="5757"/>
                                <a:pt x="1503463" y="0"/>
                                <a:pt x="1474940" y="0"/>
                              </a:cubicBezTo>
                              <a:cubicBezTo>
                                <a:pt x="1401409" y="0"/>
                                <a:pt x="1342139" y="45794"/>
                                <a:pt x="1342139" y="128746"/>
                              </a:cubicBezTo>
                              <a:cubicBezTo>
                                <a:pt x="1342139" y="211698"/>
                                <a:pt x="1385446" y="251081"/>
                                <a:pt x="1469445" y="251081"/>
                              </a:cubicBezTo>
                              <a:cubicBezTo>
                                <a:pt x="1553443" y="251081"/>
                                <a:pt x="1521780" y="245324"/>
                                <a:pt x="1531462" y="240614"/>
                              </a:cubicBezTo>
                              <a:lnTo>
                                <a:pt x="1523481" y="197306"/>
                              </a:lnTo>
                              <a:lnTo>
                                <a:pt x="1523481" y="197306"/>
                              </a:lnTo>
                              <a:close/>
                              <a:moveTo>
                                <a:pt x="1222291" y="247025"/>
                              </a:moveTo>
                              <a:lnTo>
                                <a:pt x="1277112" y="247025"/>
                              </a:lnTo>
                              <a:lnTo>
                                <a:pt x="1277112" y="3925"/>
                              </a:lnTo>
                              <a:lnTo>
                                <a:pt x="1222291" y="3925"/>
                              </a:lnTo>
                              <a:lnTo>
                                <a:pt x="1222291" y="247025"/>
                              </a:lnTo>
                              <a:close/>
                              <a:moveTo>
                                <a:pt x="1033884" y="45140"/>
                              </a:moveTo>
                              <a:cubicBezTo>
                                <a:pt x="1037809" y="44093"/>
                                <a:pt x="1045398" y="43308"/>
                                <a:pt x="1058743" y="43308"/>
                              </a:cubicBezTo>
                              <a:cubicBezTo>
                                <a:pt x="1083995" y="43308"/>
                                <a:pt x="1099172" y="54822"/>
                                <a:pt x="1099172" y="76803"/>
                              </a:cubicBezTo>
                              <a:cubicBezTo>
                                <a:pt x="1099172" y="98784"/>
                                <a:pt x="1082948" y="111868"/>
                                <a:pt x="1055472" y="111868"/>
                              </a:cubicBezTo>
                              <a:lnTo>
                                <a:pt x="1033884" y="111868"/>
                              </a:lnTo>
                              <a:lnTo>
                                <a:pt x="1033884" y="45140"/>
                              </a:lnTo>
                              <a:close/>
                              <a:moveTo>
                                <a:pt x="979455" y="247025"/>
                              </a:moveTo>
                              <a:lnTo>
                                <a:pt x="1033884" y="247025"/>
                              </a:lnTo>
                              <a:lnTo>
                                <a:pt x="1033884" y="151381"/>
                              </a:lnTo>
                              <a:lnTo>
                                <a:pt x="1050108" y="151381"/>
                              </a:lnTo>
                              <a:cubicBezTo>
                                <a:pt x="1072743" y="151774"/>
                                <a:pt x="1083341" y="159624"/>
                                <a:pt x="1090145" y="190371"/>
                              </a:cubicBezTo>
                              <a:cubicBezTo>
                                <a:pt x="1096948" y="220334"/>
                                <a:pt x="1103098" y="240221"/>
                                <a:pt x="1106761" y="247025"/>
                              </a:cubicBezTo>
                              <a:lnTo>
                                <a:pt x="1163021" y="247025"/>
                              </a:lnTo>
                              <a:cubicBezTo>
                                <a:pt x="1158311" y="237605"/>
                                <a:pt x="1151115" y="205941"/>
                                <a:pt x="1143527" y="178203"/>
                              </a:cubicBezTo>
                              <a:cubicBezTo>
                                <a:pt x="1137377" y="155830"/>
                                <a:pt x="1128088" y="139998"/>
                                <a:pt x="1111079" y="133064"/>
                              </a:cubicBezTo>
                              <a:lnTo>
                                <a:pt x="1111079" y="132017"/>
                              </a:lnTo>
                              <a:cubicBezTo>
                                <a:pt x="1132013" y="124428"/>
                                <a:pt x="1153994" y="103102"/>
                                <a:pt x="1153994" y="72485"/>
                              </a:cubicBezTo>
                              <a:cubicBezTo>
                                <a:pt x="1153994" y="41869"/>
                                <a:pt x="1146012" y="33233"/>
                                <a:pt x="1131228" y="21589"/>
                              </a:cubicBezTo>
                              <a:cubicBezTo>
                                <a:pt x="1113957" y="7458"/>
                                <a:pt x="1088705" y="2093"/>
                                <a:pt x="1052594" y="2093"/>
                              </a:cubicBezTo>
                              <a:cubicBezTo>
                                <a:pt x="1016483" y="2093"/>
                                <a:pt x="996988" y="4318"/>
                                <a:pt x="979325" y="7458"/>
                              </a:cubicBezTo>
                              <a:lnTo>
                                <a:pt x="979325" y="247025"/>
                              </a:lnTo>
                              <a:lnTo>
                                <a:pt x="979455" y="247025"/>
                              </a:lnTo>
                              <a:close/>
                              <a:moveTo>
                                <a:pt x="800469" y="247025"/>
                              </a:moveTo>
                              <a:lnTo>
                                <a:pt x="855290" y="247025"/>
                              </a:lnTo>
                              <a:lnTo>
                                <a:pt x="855290" y="50112"/>
                              </a:lnTo>
                              <a:lnTo>
                                <a:pt x="921625" y="50112"/>
                              </a:lnTo>
                              <a:lnTo>
                                <a:pt x="921625" y="3925"/>
                              </a:lnTo>
                              <a:lnTo>
                                <a:pt x="734788" y="3925"/>
                              </a:lnTo>
                              <a:lnTo>
                                <a:pt x="734788" y="50112"/>
                              </a:lnTo>
                              <a:lnTo>
                                <a:pt x="800469" y="50112"/>
                              </a:lnTo>
                              <a:lnTo>
                                <a:pt x="800469" y="247025"/>
                              </a:lnTo>
                              <a:close/>
                              <a:moveTo>
                                <a:pt x="526232" y="247025"/>
                              </a:moveTo>
                              <a:lnTo>
                                <a:pt x="526232" y="173755"/>
                              </a:lnTo>
                              <a:cubicBezTo>
                                <a:pt x="526232" y="134110"/>
                                <a:pt x="525577" y="99831"/>
                                <a:pt x="523746" y="67382"/>
                              </a:cubicBezTo>
                              <a:lnTo>
                                <a:pt x="525185" y="67382"/>
                              </a:lnTo>
                              <a:cubicBezTo>
                                <a:pt x="536699" y="95905"/>
                                <a:pt x="552923" y="126914"/>
                                <a:pt x="567446" y="153213"/>
                              </a:cubicBezTo>
                              <a:lnTo>
                                <a:pt x="619388" y="247025"/>
                              </a:lnTo>
                              <a:lnTo>
                                <a:pt x="677088" y="247025"/>
                              </a:lnTo>
                              <a:lnTo>
                                <a:pt x="677088" y="3925"/>
                              </a:lnTo>
                              <a:lnTo>
                                <a:pt x="626585" y="3925"/>
                              </a:lnTo>
                              <a:lnTo>
                                <a:pt x="626585" y="74579"/>
                              </a:lnTo>
                              <a:cubicBezTo>
                                <a:pt x="626585" y="111344"/>
                                <a:pt x="627631" y="144185"/>
                                <a:pt x="630902" y="176372"/>
                              </a:cubicBezTo>
                              <a:lnTo>
                                <a:pt x="630117" y="176372"/>
                              </a:lnTo>
                              <a:cubicBezTo>
                                <a:pt x="618996" y="148895"/>
                                <a:pt x="604865" y="118671"/>
                                <a:pt x="590473" y="93027"/>
                              </a:cubicBezTo>
                              <a:lnTo>
                                <a:pt x="539970" y="3925"/>
                              </a:lnTo>
                              <a:lnTo>
                                <a:pt x="475859" y="3925"/>
                              </a:lnTo>
                              <a:lnTo>
                                <a:pt x="475859" y="247025"/>
                              </a:lnTo>
                              <a:lnTo>
                                <a:pt x="526362" y="247025"/>
                              </a:lnTo>
                              <a:lnTo>
                                <a:pt x="526362" y="247025"/>
                              </a:lnTo>
                              <a:close/>
                              <a:moveTo>
                                <a:pt x="399188" y="99569"/>
                              </a:moveTo>
                              <a:lnTo>
                                <a:pt x="309694" y="99569"/>
                              </a:lnTo>
                              <a:lnTo>
                                <a:pt x="309694" y="49065"/>
                              </a:lnTo>
                              <a:lnTo>
                                <a:pt x="404552" y="49065"/>
                              </a:lnTo>
                              <a:lnTo>
                                <a:pt x="404552" y="3925"/>
                              </a:lnTo>
                              <a:lnTo>
                                <a:pt x="254873" y="3925"/>
                              </a:lnTo>
                              <a:lnTo>
                                <a:pt x="254873" y="247025"/>
                              </a:lnTo>
                              <a:lnTo>
                                <a:pt x="409655" y="247025"/>
                              </a:lnTo>
                              <a:lnTo>
                                <a:pt x="409655" y="201885"/>
                              </a:lnTo>
                              <a:lnTo>
                                <a:pt x="309694" y="201885"/>
                              </a:lnTo>
                              <a:lnTo>
                                <a:pt x="309694" y="144185"/>
                              </a:lnTo>
                              <a:lnTo>
                                <a:pt x="399188" y="144185"/>
                              </a:lnTo>
                              <a:lnTo>
                                <a:pt x="399188" y="99438"/>
                              </a:lnTo>
                              <a:lnTo>
                                <a:pt x="399188" y="99438"/>
                              </a:lnTo>
                              <a:close/>
                              <a:moveTo>
                                <a:pt x="181604" y="197306"/>
                              </a:moveTo>
                              <a:cubicBezTo>
                                <a:pt x="170351" y="202016"/>
                                <a:pt x="152427" y="205287"/>
                                <a:pt x="135418" y="205287"/>
                              </a:cubicBezTo>
                              <a:cubicBezTo>
                                <a:pt x="86746" y="205287"/>
                                <a:pt x="57831" y="174671"/>
                                <a:pt x="57831" y="125868"/>
                              </a:cubicBezTo>
                              <a:cubicBezTo>
                                <a:pt x="57831" y="77064"/>
                                <a:pt x="91718" y="45140"/>
                                <a:pt x="135025" y="45140"/>
                              </a:cubicBezTo>
                              <a:cubicBezTo>
                                <a:pt x="178333" y="45140"/>
                                <a:pt x="170351" y="49457"/>
                                <a:pt x="181211" y="54168"/>
                              </a:cubicBezTo>
                              <a:lnTo>
                                <a:pt x="192725" y="10860"/>
                              </a:lnTo>
                              <a:cubicBezTo>
                                <a:pt x="183043" y="5757"/>
                                <a:pt x="161324" y="0"/>
                                <a:pt x="132801" y="0"/>
                              </a:cubicBezTo>
                              <a:cubicBezTo>
                                <a:pt x="59139" y="0"/>
                                <a:pt x="0" y="45794"/>
                                <a:pt x="0" y="128746"/>
                              </a:cubicBezTo>
                              <a:cubicBezTo>
                                <a:pt x="0" y="211698"/>
                                <a:pt x="43307" y="251081"/>
                                <a:pt x="127306" y="251081"/>
                              </a:cubicBezTo>
                              <a:cubicBezTo>
                                <a:pt x="211304" y="251081"/>
                                <a:pt x="179641" y="245324"/>
                                <a:pt x="189323" y="240614"/>
                              </a:cubicBezTo>
                              <a:lnTo>
                                <a:pt x="181342" y="197306"/>
                              </a:lnTo>
                              <a:lnTo>
                                <a:pt x="181604" y="1973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1A5D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A7F3BA" id="Group 7" o:spid="_x0000_s1026" style="position:absolute;margin-left:351.4pt;margin-top:8.65pt;width:165.6pt;height:23.05pt;z-index:251664388;mso-position-horizontal-relative:margin" coordsize="21034,2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">
              <v:shape id="Freeform 1" o:spid="_x0000_s1027" style="position:absolute;left:1368;width:949;height:2930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" path="m94989,c38990,25121,,81251,,146540v,65289,38990,121419,94989,146540c67382,250950,51158,200708,51158,146540,51158,92373,67382,42130,94989,e" fillcolor="#fcb823" stroked="f" strokeweight="0">
                <v:stroke joinstyle="miter"/>
                <v:path arrowok="t" o:connecttype="custom" o:connectlocs="94988,0;0,146520;94988,293040;51157,146520;94988,0" o:connectangles="0,0,0,0,0"/>
              </v:shape>
              <v:shape id="Freeform 2" o:spid="_x0000_s1028" style="position:absolute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" path="m94989,c38990,25121,,81251,,146540v,65289,38990,121419,94989,146540c67382,250950,51158,200708,51158,146540,51158,92373,67382,42130,94989,e" fillcolor="#fcb823" stroked="f" strokeweight="0">
                <v:stroke joinstyle="miter"/>
                <v:path arrowok="t" o:connecttype="custom" o:connectlocs="94616,0;0,146368;94616,292735;50957,146368;94616,0" o:connectangles="0,0,0,0,0"/>
              </v:shape>
              <v:shape id="Freeform 3" o:spid="_x0000_s1029" style="position:absolute;left:18792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" path="m,c55999,25121,94989,81251,94989,146540,94989,211829,55999,267959,,293080,27607,250950,43831,200708,43831,146540,43831,92373,27607,42130,,e" fillcolor="#fcb823" stroked="f" strokeweight="0">
                <v:stroke joinstyle="miter"/>
                <v:path arrowok="t" o:connecttype="custom" o:connectlocs="0,0;94616,146368;0,292735;43659,146368;0,0" o:connectangles="0,0,0,0,0"/>
              </v:shape>
              <v:shape id="Freeform 4" o:spid="_x0000_s1030" style="position:absolute;left:20088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" path="m,c55999,25121,94989,81251,94989,146540,94989,211829,55999,267959,,293080,27607,250950,43831,200708,43831,146540,43831,92373,27607,42130,,e" fillcolor="#fcb823" stroked="f" strokeweight="0">
                <v:stroke joinstyle="miter"/>
                <v:path arrowok="t" o:connecttype="custom" o:connectlocs="0,0;94616,146368;0,292735;43659,146368;0,0" o:connectangles="0,0,0,0,0"/>
              </v:shape>
              <v:shape id="Freeform 5" o:spid="_x0000_s1031" style="position:absolute;left:2736;top:144;width:15347;height:2508;visibility:visible;mso-wrap-style:square;v-text-anchor:middle" coordsize="1534863,251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" path="m1523612,197306v-11121,4710,-29177,7981,-46186,7981c1428754,205287,1399970,174671,1399970,125868v,-48804,33887,-80728,77194,-80728c1520472,45140,1512491,49457,1523350,54168r11514,-43308c1525182,5757,1503463,,1474940,v-73531,,-132801,45794,-132801,128746c1342139,211698,1385446,251081,1469445,251081v83998,,52335,-5757,62017,-10467l1523481,197306r,l1523612,197306xm1222291,247025r54821,l1277112,3925r-54821,l1222291,247025xm1033884,45140v3925,-1047,11514,-1832,24859,-1832c1083995,43308,1099172,54822,1099172,76803v,21981,-16224,35065,-43700,35065l1033884,111868r,-66728xm979455,247025r54429,l1033884,151381r16224,c1072743,151774,1083341,159624,1090145,190371v6803,29963,12953,49850,16616,56654l1163021,247025v-4710,-9420,-11906,-41084,-19494,-68822c1137377,155830,1128088,139998,1111079,133064r,-1047c1132013,124428,1153994,103102,1153994,72485v,-30616,-7982,-39252,-22766,-50896c1113957,7458,1088705,2093,1052594,2093v-36111,,-55606,2225,-73269,5365l979325,247025r130,xm800469,247025r54821,l855290,50112r66335,l921625,3925r-186837,l734788,50112r65681,l800469,247025xm526232,247025r,-73270c526232,134110,525577,99831,523746,67382r1439,c536699,95905,552923,126914,567446,153213r51942,93812l677088,247025r,-243100l626585,3925r,70654c626585,111344,627631,144185,630902,176372r-785,c618996,148895,604865,118671,590473,93027l539970,3925r-64111,l475859,247025r50503,l526362,247025r-130,xm399188,99569r-89494,l309694,49065r94858,l404552,3925r-149679,l254873,247025r154782,l409655,201885r-99961,l309694,144185r89494,l399188,99438r,l399188,99569xm181604,197306v-11253,4710,-29177,7981,-46186,7981c86746,205287,57831,174671,57831,125868v,-48804,33887,-80728,77194,-80728c178333,45140,170351,49457,181211,54168l192725,10860c183043,5757,161324,,132801,,59139,,,45794,,128746v,82952,43307,122335,127306,122335c211304,251081,179641,245324,189323,240614r-7981,-43308l181604,197306xe" fillcolor="#2c1a5d" stroked="f" strokeweight="0">
                <v:stroke joinstyle="miter"/>
                <v:path arrowok="t" o:connecttype="custom" o:connectlocs="1523544,197105;1477361,205078;1399908,125740;1477099,45094;1523283,54113;1534796,10849;1474875,0;1342080,128615;1469380,250825;1531394,240369;1523414,197105;1523414,197105;1222237,246773;1277055,246773;1277055,3921;1222237,3921;1222237,246773;1033838,45094;1058696,43264;1099123,76725;1055425,111754;1033838,111754;1033838,45094;979412,246773;1033838,246773;1033838,151227;1050061,151227;1090097,190177;1106712,246773;1162969,246773;1143476,178021;1111030,132928;1111030,131882;1153943,72411;1131178,21567;1052547,2091;979282,7450;979282,246773;979412,246773;800434,246773;855252,246773;855252,50061;921584,50061;921584,3921;734755,3921;734755,50061;800434,50061;800434,246773;526209,246773;526209,173578;523723,67313;525162,67313;567421,153057;619361,246773;677058,246773;677058,3921;626557,3921;626557,74503;630874,176192;630089,176192;590447,92932;539946,3921;475838,3921;475838,246773;526339,246773;526339,246773;399170,99467;309680,99467;309680,49015;404534,49015;404534,3921;254862,3921;254862,246773;409637,246773;409637,201679;309680,201679;309680,144038;399170,144038;399170,99337;399170,99337;181596,197105;135412,205078;57828,125740;135019,45094;181203,54113;192716,10849;132795,0;0,128615;127300,250825;189315,240369;181334,197105;181596,197105" o:connectangles="0,0,0,0,0,0,0,0,0,0,0,0,0,0,0,0,0,0,0,0,0,0,0,0,0,0,0,0,0,0,0,0,0,0,0,0,0,0,0,0,0,0,0,0,0,0,0,0,0,0,0,0,0,0,0,0,0,0,0,0,0,0,0,0,0,0,0,0,0,0,0,0,0,0,0,0,0,0,0,0,0,0,0,0,0,0,0,0,0,0,0,0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27719"/>
    <w:multiLevelType w:val="multilevel"/>
    <w:tmpl w:val="7D7A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144E2"/>
    <w:multiLevelType w:val="hybridMultilevel"/>
    <w:tmpl w:val="B364B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26B7"/>
    <w:multiLevelType w:val="hybridMultilevel"/>
    <w:tmpl w:val="DFAC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3298C"/>
    <w:multiLevelType w:val="multilevel"/>
    <w:tmpl w:val="252E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03454"/>
    <w:multiLevelType w:val="multilevel"/>
    <w:tmpl w:val="5B7A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200286">
    <w:abstractNumId w:val="1"/>
  </w:num>
  <w:num w:numId="2" w16cid:durableId="1392534449">
    <w:abstractNumId w:val="0"/>
  </w:num>
  <w:num w:numId="3" w16cid:durableId="909728299">
    <w:abstractNumId w:val="2"/>
  </w:num>
  <w:num w:numId="4" w16cid:durableId="811022130">
    <w:abstractNumId w:val="3"/>
  </w:num>
  <w:num w:numId="5" w16cid:durableId="1317227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04"/>
    <w:rsid w:val="001568AC"/>
    <w:rsid w:val="00181FD9"/>
    <w:rsid w:val="0019426A"/>
    <w:rsid w:val="001A5785"/>
    <w:rsid w:val="00210401"/>
    <w:rsid w:val="00265689"/>
    <w:rsid w:val="002C1530"/>
    <w:rsid w:val="002D113E"/>
    <w:rsid w:val="002D57D5"/>
    <w:rsid w:val="00336CEE"/>
    <w:rsid w:val="00357CD1"/>
    <w:rsid w:val="0036787A"/>
    <w:rsid w:val="003B1AC7"/>
    <w:rsid w:val="00404895"/>
    <w:rsid w:val="00416267"/>
    <w:rsid w:val="004C14F3"/>
    <w:rsid w:val="004C5B65"/>
    <w:rsid w:val="004D61A9"/>
    <w:rsid w:val="00536BFA"/>
    <w:rsid w:val="005D004B"/>
    <w:rsid w:val="005F46E0"/>
    <w:rsid w:val="00635324"/>
    <w:rsid w:val="006824BB"/>
    <w:rsid w:val="006A31B3"/>
    <w:rsid w:val="006C3CE9"/>
    <w:rsid w:val="006E406D"/>
    <w:rsid w:val="00716A79"/>
    <w:rsid w:val="00750097"/>
    <w:rsid w:val="00762204"/>
    <w:rsid w:val="00771B91"/>
    <w:rsid w:val="0078172F"/>
    <w:rsid w:val="00783D83"/>
    <w:rsid w:val="007A0EB6"/>
    <w:rsid w:val="007E3148"/>
    <w:rsid w:val="008B4BCA"/>
    <w:rsid w:val="009402CE"/>
    <w:rsid w:val="00962EFC"/>
    <w:rsid w:val="0096639D"/>
    <w:rsid w:val="00974336"/>
    <w:rsid w:val="009B5167"/>
    <w:rsid w:val="009D3DD5"/>
    <w:rsid w:val="009F65E6"/>
    <w:rsid w:val="00A85A2B"/>
    <w:rsid w:val="00A86056"/>
    <w:rsid w:val="00AF56EE"/>
    <w:rsid w:val="00B218AA"/>
    <w:rsid w:val="00B76FE7"/>
    <w:rsid w:val="00BA2BD6"/>
    <w:rsid w:val="00BD06B2"/>
    <w:rsid w:val="00BD4EEC"/>
    <w:rsid w:val="00C8306B"/>
    <w:rsid w:val="00CA0B7A"/>
    <w:rsid w:val="00CC1F87"/>
    <w:rsid w:val="00CD76EE"/>
    <w:rsid w:val="00CF2BEB"/>
    <w:rsid w:val="00D169DC"/>
    <w:rsid w:val="00D44772"/>
    <w:rsid w:val="00DF1C05"/>
    <w:rsid w:val="00E301D3"/>
    <w:rsid w:val="00E6214A"/>
    <w:rsid w:val="00E656DD"/>
    <w:rsid w:val="00E70914"/>
    <w:rsid w:val="00E871FA"/>
    <w:rsid w:val="00E9642C"/>
    <w:rsid w:val="00EB13B3"/>
    <w:rsid w:val="00ED5E42"/>
    <w:rsid w:val="00F04C08"/>
    <w:rsid w:val="00F62587"/>
    <w:rsid w:val="00F71DC5"/>
    <w:rsid w:val="00FA73CA"/>
    <w:rsid w:val="00FC4C6D"/>
    <w:rsid w:val="00FF5FD6"/>
    <w:rsid w:val="0499B777"/>
    <w:rsid w:val="246B818E"/>
    <w:rsid w:val="56E5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77D5F"/>
  <w15:chartTrackingRefBased/>
  <w15:docId w15:val="{79E33B3C-54E1-3A4C-A03F-061B29E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8AC"/>
  </w:style>
  <w:style w:type="paragraph" w:styleId="Footer">
    <w:name w:val="footer"/>
    <w:basedOn w:val="Normal"/>
    <w:link w:val="FooterChar"/>
    <w:uiPriority w:val="99"/>
    <w:unhideWhenUsed/>
    <w:rsid w:val="00156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8AC"/>
  </w:style>
  <w:style w:type="paragraph" w:styleId="ListParagraph">
    <w:name w:val="List Paragraph"/>
    <w:basedOn w:val="Normal"/>
    <w:uiPriority w:val="34"/>
    <w:qFormat/>
    <w:rsid w:val="0040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booth/Downloads/Centric-Letterhead-Centere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192e28c-0db7-4fc6-822b-2c8b23888c95">
      <UserInfo>
        <DisplayName>Kelli Burdette</DisplayName>
        <AccountId>748</AccountId>
        <AccountType/>
      </UserInfo>
    </SharedWithUsers>
    <TaxCatchAll xmlns="4192e28c-0db7-4fc6-822b-2c8b23888c95">
      <Value>5</Value>
      <Value>11</Value>
      <Value>9</Value>
    </TaxCatchAll>
    <lcf76f155ced4ddcb4097134ff3c332f xmlns="53a1ec65-2886-4eac-a182-6e884946765d">
      <Terms xmlns="http://schemas.microsoft.com/office/infopath/2007/PartnerControls"/>
    </lcf76f155ced4ddcb4097134ff3c332f>
    <Project_x0020_Won xmlns="53a1ec65-2886-4eac-a182-6e884946765d" xsi:nil="true"/>
    <RatingCount xmlns="53a1ec65-2886-4eac-a182-6e884946765d" xsi:nil="true"/>
    <Date_x0020_work_x0020_performed xmlns="4192e28c-0db7-4fc6-822b-2c8b23888c95" xsi:nil="true"/>
    <Notes1 xmlns="53a1ec65-2886-4eac-a182-6e884946765d" xsi:nil="true"/>
    <Sub_x0020_Doc_x0020_Type xmlns="4192e28c-0db7-4fc6-822b-2c8b23888c95" xsi:nil="true"/>
    <On_x0020_Website xmlns="53a1ec65-2886-4eac-a182-6e884946765d" xsi:nil="true"/>
    <Proposal_x0020_Type xmlns="53a1ec65-2886-4eac-a182-6e884946765d" xsi:nil="true"/>
    <e66cca99996a4fc0b280cc25779169a7 xmlns="53a1ec65-2886-4eac-a182-6e884946765d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6c3b1bc7-8281-4584-84f1-349a5e70d1c1</TermId>
        </TermInfo>
      </Terms>
    </e66cca99996a4fc0b280cc25779169a7>
    <jcd5a4c17b1c4bebbe431bd583061bbf xmlns="53a1ec65-2886-4eac-a182-6e884946765d">
      <Terms xmlns="http://schemas.microsoft.com/office/infopath/2007/PartnerControls"/>
    </jcd5a4c17b1c4bebbe431bd583061bbf>
    <Type_x0020_of_x0020_Work xmlns="4192e28c-0db7-4fc6-822b-2c8b23888c95" xsi:nil="true"/>
    <Ratings xmlns="http://schemas.microsoft.com/sharepoint/v3" xsi:nil="true"/>
    <Internal_x0020_Use_x0020_Only xmlns="4192e28c-0db7-4fc6-822b-2c8b23888c95" xsi:nil="true"/>
    <Archive xmlns="4192e28c-0db7-4fc6-822b-2c8b23888c95">false</Archive>
    <LikesCount xmlns="53a1ec65-2886-4eac-a182-6e884946765d" xsi:nil="true"/>
    <md9cfbeafea54992b73a321cc8a8e74f xmlns="53a1ec65-2886-4eac-a182-6e884946765d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c93c7d33-27da-4554-ada2-4221bcedd5b0</TermId>
        </TermInfo>
      </Terms>
    </md9cfbeafea54992b73a321cc8a8e74f>
    <LikedBy xmlns="http://schemas.microsoft.com/sharepoint/v3">
      <UserInfo>
        <DisplayName/>
        <AccountId xsi:nil="true"/>
        <AccountType/>
      </UserInfo>
    </LikedBy>
    <Description0 xmlns="53a1ec65-2886-4eac-a182-6e884946765d" xsi:nil="true"/>
    <Doc_x0020_Type xmlns="4192e28c-0db7-4fc6-822b-2c8b23888c95">Marketing Templates</Doc_x0020_Type>
    <Revenue xmlns="53a1ec65-2886-4eac-a182-6e884946765d" xsi:nil="true"/>
    <AverageRating xmlns="53a1ec65-2886-4eac-a182-6e884946765d" xsi:nil="true"/>
    <h6db9ed0e21c49ba819a0b8fb1c6bc65 xmlns="53a1ec65-2886-4eac-a182-6e884946765d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12470895-408e-48c8-8c94-97dea53b8147</TermId>
        </TermInfo>
      </Terms>
    </h6db9ed0e21c49ba819a0b8fb1c6bc65>
    <Template xmlns="4192e28c-0db7-4fc6-822b-2c8b23888c95">false</Template>
    <Doc_x0020_Category xmlns="53a1ec65-2886-4eac-a182-6e884946765d">Marketing</Doc_x0020_Category>
    <Project_x0020_Name xmlns="53a1ec65-2886-4eac-a182-6e884946765d" xsi:nil="true"/>
    <Client_x0020_Name_x002f_Logo_x0020_Use xmlns="4192e28c-0db7-4fc6-822b-2c8b23888c95" xsi:nil="true"/>
    <Date_x0020_Last_x0020_Reviewed xmlns="4192e28c-0db7-4fc6-822b-2c8b23888c95" xsi:nil="true"/>
    <Contact xmlns="4192e28c-0db7-4fc6-822b-2c8b23888c95">
      <UserInfo>
        <DisplayName/>
        <AccountId xsi:nil="true"/>
        <AccountType/>
      </UserInfo>
    </Contact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4FD8AEE7BAF469B35A7D444017B50" ma:contentTypeVersion="120" ma:contentTypeDescription="Create a new document." ma:contentTypeScope="" ma:versionID="d24a14cc998d18766ee9cfa5d581caef">
  <xsd:schema xmlns:xsd="http://www.w3.org/2001/XMLSchema" xmlns:xs="http://www.w3.org/2001/XMLSchema" xmlns:p="http://schemas.microsoft.com/office/2006/metadata/properties" xmlns:ns1="http://schemas.microsoft.com/sharepoint/v3" xmlns:ns2="53a1ec65-2886-4eac-a182-6e884946765d" xmlns:ns3="4192e28c-0db7-4fc6-822b-2c8b23888c95" targetNamespace="http://schemas.microsoft.com/office/2006/metadata/properties" ma:root="true" ma:fieldsID="ebf0cd86b7782bb83ef643d31229e446" ns1:_="" ns2:_="" ns3:_="">
    <xsd:import namespace="http://schemas.microsoft.com/sharepoint/v3"/>
    <xsd:import namespace="53a1ec65-2886-4eac-a182-6e884946765d"/>
    <xsd:import namespace="4192e28c-0db7-4fc6-822b-2c8b23888c95"/>
    <xsd:element name="properties">
      <xsd:complexType>
        <xsd:sequence>
          <xsd:element name="documentManagement">
            <xsd:complexType>
              <xsd:all>
                <xsd:element ref="ns2:Doc_x0020_Category" minOccurs="0"/>
                <xsd:element ref="ns3:Doc_x0020_Type"/>
                <xsd:element ref="ns3:Template" minOccurs="0"/>
                <xsd:element ref="ns3:Contact" minOccurs="0"/>
                <xsd:element ref="ns2:Description0" minOccurs="0"/>
                <xsd:element ref="ns3:Type_x0020_of_x0020_Work" minOccurs="0"/>
                <xsd:element ref="ns2:Project_x0020_Name" minOccurs="0"/>
                <xsd:element ref="ns2:Project_x0020_Won" minOccurs="0"/>
                <xsd:element ref="ns3:Date_x0020_work_x0020_performed" minOccurs="0"/>
                <xsd:element ref="ns2:Revenue" minOccurs="0"/>
                <xsd:element ref="ns3:Client_x0020_Name_x002f_Logo_x0020_Use" minOccurs="0"/>
                <xsd:element ref="ns3:Internal_x0020_Use_x0020_Only" minOccurs="0"/>
                <xsd:element ref="ns2:On_x0020_Website" minOccurs="0"/>
                <xsd:element ref="ns2:Proposal_x0020_Type" minOccurs="0"/>
                <xsd:element ref="ns3:Archive" minOccurs="0"/>
                <xsd:element ref="ns3:Date_x0020_Last_x0020_Reviewed" minOccurs="0"/>
                <xsd:element ref="ns2:AverageRating" minOccurs="0"/>
                <xsd:element ref="ns2:RatingCount" minOccurs="0"/>
                <xsd:element ref="ns2:LikesCount" minOccurs="0"/>
                <xsd:element ref="ns2:Notes1" minOccurs="0"/>
                <xsd:element ref="ns3:Sub_x0020_Doc_x0020_Type" minOccurs="0"/>
                <xsd:element ref="ns2:MediaServiceFastMetadata" minOccurs="0"/>
                <xsd:element ref="ns1:RatedBy" minOccurs="0"/>
                <xsd:element ref="ns1:Ratings" minOccurs="0"/>
                <xsd:element ref="ns1:LikedBy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d9cfbeafea54992b73a321cc8a8e74f" minOccurs="0"/>
                <xsd:element ref="ns3:TaxCatchAll" minOccurs="0"/>
                <xsd:element ref="ns2:h6db9ed0e21c49ba819a0b8fb1c6bc65" minOccurs="0"/>
                <xsd:element ref="ns2:e66cca99996a4fc0b280cc25779169a7" minOccurs="0"/>
                <xsd:element ref="ns2:jcd5a4c17b1c4bebbe431bd583061bbf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atedBy" ma:index="33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34" nillable="true" ma:displayName="User ratings" ma:description="User ratings for the item" ma:hidden="true" ma:internalName="Ratings">
      <xsd:simpleType>
        <xsd:restriction base="dms:Note"/>
      </xsd:simpleType>
    </xsd:element>
    <xsd:element name="LikedBy" ma:index="35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1ec65-2886-4eac-a182-6e884946765d" elementFormDefault="qualified">
    <xsd:import namespace="http://schemas.microsoft.com/office/2006/documentManagement/types"/>
    <xsd:import namespace="http://schemas.microsoft.com/office/infopath/2007/PartnerControls"/>
    <xsd:element name="Doc_x0020_Category" ma:index="1" nillable="true" ma:displayName="Doc Category" ma:format="Dropdown" ma:indexed="true" ma:internalName="Doc_x0020_Category">
      <xsd:simpleType>
        <xsd:restriction base="dms:Choice">
          <xsd:enumeration value="Account Management"/>
          <xsd:enumeration value="Branding"/>
          <xsd:enumeration value="Business Development"/>
          <xsd:enumeration value="Corporate"/>
          <xsd:enumeration value="Delivery Artifact"/>
          <xsd:enumeration value="Industry Research"/>
          <xsd:enumeration value="Marketing"/>
        </xsd:restriction>
      </xsd:simpleType>
    </xsd:element>
    <xsd:element name="Description0" ma:index="9" nillable="true" ma:displayName="Description" ma:internalName="Description0" ma:readOnly="false">
      <xsd:simpleType>
        <xsd:restriction base="dms:Note">
          <xsd:maxLength value="255"/>
        </xsd:restriction>
      </xsd:simpleType>
    </xsd:element>
    <xsd:element name="Project_x0020_Name" ma:index="11" nillable="true" ma:displayName="Project Name" ma:internalName="Project_x0020_Name" ma:readOnly="false">
      <xsd:simpleType>
        <xsd:restriction base="dms:Text">
          <xsd:maxLength value="255"/>
        </xsd:restriction>
      </xsd:simpleType>
    </xsd:element>
    <xsd:element name="Project_x0020_Won" ma:index="12" nillable="true" ma:displayName="Project Won" ma:format="Dropdown" ma:internalName="Project_x0020_Won">
      <xsd:simpleType>
        <xsd:restriction base="dms:Choice">
          <xsd:enumeration value="Yes"/>
          <xsd:enumeration value="No"/>
          <xsd:enumeration value="Pending"/>
          <xsd:enumeration value="N/A"/>
        </xsd:restriction>
      </xsd:simpleType>
    </xsd:element>
    <xsd:element name="Revenue" ma:index="14" nillable="true" ma:displayName="Revenue" ma:indexed="true" ma:LCID="1033" ma:internalName="Revenue" ma:readOnly="false">
      <xsd:simpleType>
        <xsd:restriction base="dms:Currency"/>
      </xsd:simpleType>
    </xsd:element>
    <xsd:element name="On_x0020_Website" ma:index="17" nillable="true" ma:displayName="On Website" ma:format="Dropdown" ma:internalName="On_x0020_Website">
      <xsd:simpleType>
        <xsd:restriction base="dms:Choice">
          <xsd:enumeration value="Yes"/>
          <xsd:enumeration value="No"/>
          <xsd:enumeration value="N/A"/>
        </xsd:restriction>
      </xsd:simpleType>
    </xsd:element>
    <xsd:element name="Proposal_x0020_Type" ma:index="18" nillable="true" ma:displayName="Proposal Type" ma:format="Dropdown" ma:internalName="Proposal_x0020_Type" ma:readOnly="false">
      <xsd:simpleType>
        <xsd:restriction base="dms:Choice">
          <xsd:enumeration value="RFP"/>
          <xsd:enumeration value="RFQ"/>
          <xsd:enumeration value="RFI"/>
          <xsd:enumeration value="N/A"/>
        </xsd:restriction>
      </xsd:simpleType>
    </xsd:element>
    <xsd:element name="AverageRating" ma:index="21" nillable="true" ma:displayName="Rating (0-5)" ma:decimals="2" ma:description="Average value of all the ratings that have been submitted" ma:internalName="AverageRating" ma:readOnly="false" ma:percentage="FALSE">
      <xsd:simpleType>
        <xsd:restriction base="dms:Number"/>
      </xsd:simpleType>
    </xsd:element>
    <xsd:element name="RatingCount" ma:index="22" nillable="true" ma:displayName="Number of Ratings" ma:decimals="0" ma:description="Number of ratings submitted" ma:internalName="RatingCount" ma:readOnly="false" ma:percentage="FALSE">
      <xsd:simpleType>
        <xsd:restriction base="dms:Number"/>
      </xsd:simpleType>
    </xsd:element>
    <xsd:element name="LikesCount" ma:index="23" nillable="true" ma:displayName="Like" ma:internalName="LikesCount" ma:readOnly="false">
      <xsd:simpleType>
        <xsd:restriction base="dms:Unknown"/>
      </xsd:simpleType>
    </xsd:element>
    <xsd:element name="Notes1" ma:index="24" nillable="true" ma:displayName="Notes" ma:internalName="Notes0" ma:readOnly="false">
      <xsd:simpleType>
        <xsd:restriction base="dms:Note">
          <xsd:maxLength value="255"/>
        </xsd:restriction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d9cfbeafea54992b73a321cc8a8e74f" ma:index="42" ma:taxonomy="true" ma:internalName="md9cfbeafea54992b73a321cc8a8e74f" ma:taxonomyFieldName="BU_x002d_M" ma:displayName="Business Unit" ma:default="" ma:fieldId="{6d9cfbea-fea5-4992-b73a-321cc8a8e74f}" ma:sspId="75c6dcfc-e893-44e2-9c09-b060e3e0da96" ma:termSetId="8f39639b-e973-4bc2-a268-bf6dd6b5782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db9ed0e21c49ba819a0b8fb1c6bc65" ma:index="44" ma:taxonomy="true" ma:internalName="h6db9ed0e21c49ba819a0b8fb1c6bc65" ma:taxonomyFieldName="SO_x002d_M" ma:displayName="Service Offerings" ma:default="" ma:fieldId="{16db9ed0-e21c-49ba-819a-0b8fb1c6bc65}" ma:taxonomyMulti="true" ma:sspId="75c6dcfc-e893-44e2-9c09-b060e3e0da96" ma:termSetId="6932df23-45a7-4481-ac26-6ffb6899dd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cca99996a4fc0b280cc25779169a7" ma:index="45" ma:taxonomy="true" ma:internalName="e66cca99996a4fc0b280cc25779169a7" ma:taxonomyFieldName="IV_x002d_M" ma:displayName="Industry Vertical" ma:default="" ma:fieldId="{e66cca99-996a-4fc0-b280-cc25779169a7}" ma:sspId="75c6dcfc-e893-44e2-9c09-b060e3e0da96" ma:termSetId="71b0f7e7-2a78-49da-9e3b-273ce14198b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d5a4c17b1c4bebbe431bd583061bbf" ma:index="47" nillable="true" ma:taxonomy="true" ma:internalName="jcd5a4c17b1c4bebbe431bd583061bbf" ma:taxonomyFieldName="Client_x002d_M" ma:displayName="Client" ma:default="" ma:fieldId="{3cd5a4c1-7b1c-4beb-be43-1bd583061bbf}" ma:sspId="75c6dcfc-e893-44e2-9c09-b060e3e0da96" ma:termSetId="77607808-16d8-4727-8084-d516bd58e17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50" nillable="true" ma:displayName="MediaServiceMetadata" ma:hidden="true" ma:internalName="MediaServiceMetadata" ma:readOnly="true">
      <xsd:simpleType>
        <xsd:restriction base="dms:Note"/>
      </xsd:simpleType>
    </xsd:element>
    <xsd:element name="MediaServiceDateTaken" ma:index="5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52" nillable="true" ma:displayName="Length (seconds)" ma:internalName="MediaLengthInSeconds" ma:readOnly="true">
      <xsd:simpleType>
        <xsd:restriction base="dms:Unknown"/>
      </xsd:simpleType>
    </xsd:element>
    <xsd:element name="MediaServiceLocation" ma:index="5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55" nillable="true" ma:taxonomy="true" ma:internalName="lcf76f155ced4ddcb4097134ff3c332f" ma:taxonomyFieldName="MediaServiceImageTags" ma:displayName="Image Tags" ma:readOnly="false" ma:fieldId="{5cf76f15-5ced-4ddc-b409-7134ff3c332f}" ma:taxonomyMulti="true" ma:sspId="75c6dcfc-e893-44e2-9c09-b060e3e0da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5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5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5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2e28c-0db7-4fc6-822b-2c8b23888c95" elementFormDefault="qualified">
    <xsd:import namespace="http://schemas.microsoft.com/office/2006/documentManagement/types"/>
    <xsd:import namespace="http://schemas.microsoft.com/office/infopath/2007/PartnerControls"/>
    <xsd:element name="Doc_x0020_Type" ma:index="2" ma:displayName="Doc Type" ma:format="Dropdown" ma:indexed="true" ma:internalName="Doc_x0020_Type" ma:readOnly="false">
      <xsd:simpleType>
        <xsd:restriction base="dms:Choice">
          <xsd:enumeration value="BD Assets"/>
          <xsd:enumeration value="Blog Post"/>
          <xsd:enumeration value="Brand Guidelines"/>
          <xsd:enumeration value="Case Studies"/>
          <xsd:enumeration value="Certificate of Insurance"/>
          <xsd:enumeration value="Client Engagement Artifacts"/>
          <xsd:enumeration value="Client Intro Deck"/>
          <xsd:enumeration value="Client Stories"/>
          <xsd:enumeration value="Delivery Excellence Template"/>
          <xsd:enumeration value="Editable SOW"/>
          <xsd:enumeration value="Fonts"/>
          <xsd:enumeration value="Gartner"/>
          <xsd:enumeration value="IT Policies"/>
          <xsd:enumeration value="IT Support Artifacts"/>
          <xsd:enumeration value="Leadership Profiles"/>
          <xsd:enumeration value="Legal Templates"/>
          <xsd:enumeration value="Logo"/>
          <xsd:enumeration value="Marketing Templates"/>
          <xsd:enumeration value="Marketing Collateral"/>
          <xsd:enumeration value="Marketing Resources"/>
          <xsd:enumeration value="One Pager"/>
          <xsd:enumeration value="One Pager Questionnaire"/>
          <xsd:enumeration value="Partnership Resources"/>
          <xsd:enumeration value="Proposals"/>
          <xsd:enumeration value="Resumes"/>
          <xsd:enumeration value="Role Resources"/>
          <xsd:enumeration value="Sales Guide"/>
        </xsd:restriction>
      </xsd:simpleType>
    </xsd:element>
    <xsd:element name="Template" ma:index="3" nillable="true" ma:displayName="Template" ma:default="0" ma:indexed="true" ma:internalName="Template" ma:readOnly="false">
      <xsd:simpleType>
        <xsd:restriction base="dms:Boolean"/>
      </xsd:simpleType>
    </xsd:element>
    <xsd:element name="Contact" ma:index="8" nillable="true" ma:displayName="Centric Contact" ma:list="UserInfo" ma:SharePointGroup="0" ma:internalName="Contact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ype_x0020_of_x0020_Work" ma:index="10" nillable="true" ma:displayName="Type of Work" ma:internalName="Type_x0020_of_x0020_Work" ma:readOnly="false">
      <xsd:simpleType>
        <xsd:restriction base="dms:Text">
          <xsd:maxLength value="255"/>
        </xsd:restriction>
      </xsd:simpleType>
    </xsd:element>
    <xsd:element name="Date_x0020_work_x0020_performed" ma:index="13" nillable="true" ma:displayName="Date work performed" ma:format="DateOnly" ma:indexed="true" ma:internalName="Date_x0020_work_x0020_performed" ma:readOnly="false">
      <xsd:simpleType>
        <xsd:restriction base="dms:DateTime"/>
      </xsd:simpleType>
    </xsd:element>
    <xsd:element name="Client_x0020_Name_x002f_Logo_x0020_Use" ma:index="15" nillable="true" ma:displayName="Client Name/Logo Use" ma:format="Dropdown" ma:indexed="true" ma:internalName="Client_x0020_Name_x002F_Logo_x0020_Use">
      <xsd:simpleType>
        <xsd:restriction base="dms:Choice">
          <xsd:enumeration value="Yes"/>
          <xsd:enumeration value="No"/>
          <xsd:enumeration value="N/A"/>
        </xsd:restriction>
      </xsd:simpleType>
    </xsd:element>
    <xsd:element name="Internal_x0020_Use_x0020_Only" ma:index="16" nillable="true" ma:displayName="Internal Use Only" ma:format="Dropdown" ma:internalName="Internal_x0020_Use_x0020_Only">
      <xsd:simpleType>
        <xsd:restriction base="dms:Choice">
          <xsd:enumeration value="Yes"/>
          <xsd:enumeration value="No"/>
          <xsd:enumeration value="Special Instruction"/>
          <xsd:enumeration value="N/A"/>
        </xsd:restriction>
      </xsd:simpleType>
    </xsd:element>
    <xsd:element name="Archive" ma:index="19" nillable="true" ma:displayName="Archive" ma:default="0" ma:internalName="Archive" ma:readOnly="false">
      <xsd:simpleType>
        <xsd:restriction base="dms:Boolean"/>
      </xsd:simpleType>
    </xsd:element>
    <xsd:element name="Date_x0020_Last_x0020_Reviewed" ma:index="20" nillable="true" ma:displayName="Date Last Reviewed" ma:format="DateOnly" ma:indexed="true" ma:internalName="Date_x0020_Last_x0020_Reviewed" ma:readOnly="false">
      <xsd:simpleType>
        <xsd:restriction base="dms:DateTime"/>
      </xsd:simpleType>
    </xsd:element>
    <xsd:element name="Sub_x0020_Doc_x0020_Type" ma:index="25" nillable="true" ma:displayName="Sub Doc Type" ma:internalName="Sub_x0020_Doc_x0020_Type" ma:readOnly="false">
      <xsd:simpleType>
        <xsd:restriction base="dms:Text">
          <xsd:maxLength value="255"/>
        </xsd:restriction>
      </xsd:simpleType>
    </xsd:element>
    <xsd:element name="TaxCatchAll" ma:index="43" nillable="true" ma:displayName="Taxonomy Catch All Column" ma:hidden="true" ma:list="{e3d59340-6dea-49d3-ab19-bddb8f72ec43}" ma:internalName="TaxCatchAll" ma:showField="CatchAllData" ma:web="4192e28c-0db7-4fc6-822b-2c8b23888c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4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2" ma:displayName="Content Type"/>
        <xsd:element ref="dc:title" minOccurs="0" maxOccurs="1" ma:index="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983EA2-DDE9-43D1-BB82-BDD59C64F85B}">
  <ds:schemaRefs>
    <ds:schemaRef ds:uri="http://schemas.microsoft.com/office/2006/metadata/properties"/>
    <ds:schemaRef ds:uri="http://schemas.microsoft.com/office/infopath/2007/PartnerControls"/>
    <ds:schemaRef ds:uri="4192e28c-0db7-4fc6-822b-2c8b23888c95"/>
    <ds:schemaRef ds:uri="53a1ec65-2886-4eac-a182-6e884946765d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B69069-DB67-4238-98E1-053D7CA01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3a1ec65-2886-4eac-a182-6e884946765d"/>
    <ds:schemaRef ds:uri="4192e28c-0db7-4fc6-822b-2c8b23888c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A08168-78F0-0C4C-ACA2-5C69F7A745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FBED99-64A2-42AB-BAFA-C855B5034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Centric-Letterhead-Centered (1).dotx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Ethan Booth</cp:lastModifiedBy>
  <cp:revision>1</cp:revision>
  <dcterms:created xsi:type="dcterms:W3CDTF">2025-10-21T22:40:00Z</dcterms:created>
  <dcterms:modified xsi:type="dcterms:W3CDTF">2025-10-21T22:40:00Z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0x0101008194FD8AEE7BAF469B35A7D444017B50</vt:lpwstr>
  </property>
  <property fmtid="{D5CDD505-2E9C-101B-9397-08002B2CF9AE}" pid="3" name="GrammarlyDocumentId">
    <vt:lpwstr>df697d6e6e95d1c2ca1b8adc714bf80144c93e23c1dbc4aa9621fa298be35481</vt:lpwstr>
  </property>
  <property fmtid="{D5CDD505-2E9C-101B-9397-08002B2CF9AE}" pid="4" name="MediaServiceImageTags">
    <vt:lpwstr/>
  </property>
  <property fmtid="{D5CDD505-2E9C-101B-9397-08002B2CF9AE}" pid="5" name="BU_x002d_M">
    <vt:lpwstr>9;#N/A|c93c7d33-27da-4554-ada2-4221bcedd5b0</vt:lpwstr>
  </property>
  <property fmtid="{D5CDD505-2E9C-101B-9397-08002B2CF9AE}" pid="6" name="IV_x002d_M">
    <vt:lpwstr>11;#N/A|6c3b1bc7-8281-4584-84f1-349a5e70d1c1</vt:lpwstr>
  </property>
  <property fmtid="{D5CDD505-2E9C-101B-9397-08002B2CF9AE}" pid="7" name="Client_x002d_M">
    <vt:lpwstr/>
  </property>
  <property fmtid="{D5CDD505-2E9C-101B-9397-08002B2CF9AE}" pid="8" name="SO_x002d_M">
    <vt:lpwstr>5;#N/A|12470895-408e-48c8-8c94-97dea53b8147</vt:lpwstr>
  </property>
  <property fmtid="{D5CDD505-2E9C-101B-9397-08002B2CF9AE}" pid="9" name="BU-M">
    <vt:lpwstr>9;#N/A|c93c7d33-27da-4554-ada2-4221bcedd5b0</vt:lpwstr>
  </property>
  <property fmtid="{D5CDD505-2E9C-101B-9397-08002B2CF9AE}" pid="10" name="Client-M">
    <vt:lpwstr/>
  </property>
  <property fmtid="{D5CDD505-2E9C-101B-9397-08002B2CF9AE}" pid="11" name="IV-M">
    <vt:lpwstr>11;#N/A|6c3b1bc7-8281-4584-84f1-349a5e70d1c1</vt:lpwstr>
  </property>
  <property fmtid="{D5CDD505-2E9C-101B-9397-08002B2CF9AE}" pid="12" name="SO-M">
    <vt:lpwstr>5;#N/A|12470895-408e-48c8-8c94-97dea53b8147</vt:lpwstr>
  </property>
</Properties>
</file>