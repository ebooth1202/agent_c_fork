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F648" w14:textId="77777777" w:rsidR="003C3321" w:rsidRDefault="003C3321" w:rsidP="003C3321">
      <w:pPr>
        <w:pStyle w:val="Heading1"/>
      </w:pPr>
    </w:p>
    <w:p w14:paraId="1A29EED1" w14:textId="3AEBC22A" w:rsidR="003C3321" w:rsidRDefault="003C3321" w:rsidP="003C3321">
      <w:pPr>
        <w:pStyle w:val="Heading1"/>
      </w:pPr>
      <w:r>
        <w:t xml:space="preserve">Agent C Prerequisites for </w:t>
      </w:r>
      <w:r w:rsidR="00A56A23">
        <w:t>Mac</w:t>
      </w:r>
      <w:r>
        <w:t xml:space="preserve"> Users</w:t>
      </w:r>
    </w:p>
    <w:p w14:paraId="55BB866A" w14:textId="77777777" w:rsidR="003C3321" w:rsidRPr="00E34F1D" w:rsidRDefault="003C3321" w:rsidP="003C3321"/>
    <w:p w14:paraId="16207D15" w14:textId="517E318F" w:rsidR="003C3321" w:rsidRDefault="003C3321" w:rsidP="003C3321">
      <w:r>
        <w:rPr>
          <w:b/>
        </w:rPr>
        <w:t>Important</w:t>
      </w:r>
      <w:r>
        <w:t>: Please verify and/or install prerequisites in the order listed below, unless you already know certain prerequisites are installed.  If you</w:t>
      </w:r>
      <w:r w:rsidR="005D4966">
        <w:t xml:space="preserve"> need to</w:t>
      </w:r>
      <w:r>
        <w:t xml:space="preserve"> install </w:t>
      </w:r>
      <w:r w:rsidR="0009482B">
        <w:t>Docker</w:t>
      </w:r>
      <w:r>
        <w:t xml:space="preserve">, you </w:t>
      </w:r>
      <w:r w:rsidR="0009482B">
        <w:rPr>
          <w:b/>
        </w:rPr>
        <w:t>may have to</w:t>
      </w:r>
      <w:r>
        <w:rPr>
          <w:b/>
        </w:rPr>
        <w:t xml:space="preserve"> restart your computer</w:t>
      </w:r>
      <w:r>
        <w:t xml:space="preserve"> after installation before proceeding.</w:t>
      </w:r>
    </w:p>
    <w:p w14:paraId="776B49AB" w14:textId="296829F1" w:rsidR="003C3321" w:rsidRDefault="003C3321" w:rsidP="003C3321">
      <w:r>
        <w:rPr>
          <w:b/>
          <w:bCs/>
        </w:rPr>
        <w:t>Note:</w:t>
      </w:r>
      <w:r>
        <w:t xml:space="preserve"> All commands below should be a simple copy/paste from this document to your </w:t>
      </w:r>
      <w:r w:rsidR="0009482B">
        <w:t>Terminal</w:t>
      </w:r>
      <w:r>
        <w:t xml:space="preserve"> by just clicking into the gray box and hit </w:t>
      </w:r>
      <w:r w:rsidR="00B840B0">
        <w:t>‘</w:t>
      </w:r>
      <w:r w:rsidR="00A56A23">
        <w:t>C</w:t>
      </w:r>
      <w:r w:rsidR="00B840B0">
        <w:t>MD</w:t>
      </w:r>
      <w:r>
        <w:t xml:space="preserve"> + C</w:t>
      </w:r>
      <w:r w:rsidR="00B840B0">
        <w:t>’</w:t>
      </w:r>
      <w:r>
        <w:t xml:space="preserve"> </w:t>
      </w:r>
      <w:r>
        <w:rPr>
          <w:i/>
          <w:iCs/>
        </w:rPr>
        <w:t>or</w:t>
      </w:r>
      <w:r>
        <w:t xml:space="preserve"> </w:t>
      </w:r>
      <w:r w:rsidR="00B840B0">
        <w:t>‘</w:t>
      </w:r>
      <w:r>
        <w:t>right click + copy</w:t>
      </w:r>
      <w:r w:rsidR="00B840B0">
        <w:t>’</w:t>
      </w:r>
      <w:r>
        <w:t>.  If you</w:t>
      </w:r>
      <w:r w:rsidR="00B840B0">
        <w:t xml:space="preserve"> elect to</w:t>
      </w:r>
      <w:r>
        <w:t xml:space="preserve"> type it in yourself, </w:t>
      </w:r>
      <w:r w:rsidR="00E230F1">
        <w:t>be sure</w:t>
      </w:r>
      <w:r>
        <w:t xml:space="preserve"> the empty spaces in specific spots remain in place. </w:t>
      </w:r>
    </w:p>
    <w:p w14:paraId="6ABE523A" w14:textId="77777777" w:rsidR="00E83196" w:rsidRDefault="00E83196" w:rsidP="00E83196">
      <w:r>
        <w:rPr>
          <w:b/>
          <w:bCs/>
        </w:rPr>
        <w:t xml:space="preserve">Helpful Tip: </w:t>
      </w:r>
      <w:r>
        <w:t xml:space="preserve"> Open the Power Shell and remain there through the verifications/installations; no need to re-open on each item. How to open Power Shell (</w:t>
      </w:r>
      <w:r>
        <w:rPr>
          <w:i/>
          <w:iCs/>
        </w:rPr>
        <w:t>if unfamiliar</w:t>
      </w:r>
      <w:r>
        <w:t xml:space="preserve">): </w:t>
      </w:r>
    </w:p>
    <w:p w14:paraId="2265738F" w14:textId="290DB205" w:rsidR="00E83196" w:rsidRPr="00F651EE" w:rsidRDefault="00E83196" w:rsidP="00E83196">
      <w:pPr>
        <w:pStyle w:val="ListParagraph"/>
        <w:numPr>
          <w:ilvl w:val="0"/>
          <w:numId w:val="12"/>
        </w:numPr>
      </w:pPr>
      <w:r>
        <w:t>(</w:t>
      </w:r>
      <w:r>
        <w:rPr>
          <w:rFonts w:ascii="Courier New" w:hAnsi="Courier New"/>
          <w:sz w:val="20"/>
        </w:rPr>
        <w:t>CMD</w:t>
      </w:r>
      <w:r w:rsidRPr="00F651EE">
        <w:rPr>
          <w:rFonts w:ascii="Courier New" w:hAnsi="Courier New"/>
          <w:sz w:val="20"/>
        </w:rPr>
        <w:t xml:space="preserve"> + </w:t>
      </w:r>
      <w:r>
        <w:rPr>
          <w:rFonts w:ascii="Courier New" w:hAnsi="Courier New"/>
          <w:sz w:val="20"/>
        </w:rPr>
        <w:t>Space Bar</w:t>
      </w:r>
      <w:r>
        <w:t xml:space="preserve"> → type in: </w:t>
      </w:r>
      <w:r w:rsidRPr="00F651EE">
        <w:rPr>
          <w:b/>
        </w:rPr>
        <w:t>"</w:t>
      </w:r>
      <w:r>
        <w:rPr>
          <w:b/>
        </w:rPr>
        <w:t>Terminal”</w:t>
      </w:r>
      <w:r>
        <w:rPr>
          <w:bCs/>
        </w:rPr>
        <w:t xml:space="preserve"> and click on “Terminal”</w:t>
      </w:r>
      <w:r w:rsidR="005D4966">
        <w:rPr>
          <w:bCs/>
        </w:rPr>
        <w:t xml:space="preserve"> app</w:t>
      </w:r>
    </w:p>
    <w:p w14:paraId="08A6314F" w14:textId="77777777" w:rsidR="00E83196" w:rsidRPr="00B347F9" w:rsidRDefault="00E83196" w:rsidP="003C3321"/>
    <w:p w14:paraId="69F62A6B" w14:textId="77777777" w:rsidR="003C3321" w:rsidRDefault="003C3321" w:rsidP="003C3321">
      <w:r>
        <w:rPr>
          <w:b/>
        </w:rPr>
        <w:t>Questions or Issues?</w:t>
      </w:r>
      <w:r>
        <w:t xml:space="preserve"> Contact </w:t>
      </w:r>
      <w:r>
        <w:rPr>
          <w:b/>
        </w:rPr>
        <w:t>Ethan Booth</w:t>
      </w:r>
      <w:r>
        <w:t xml:space="preserve"> via Teams or Email.</w:t>
      </w:r>
    </w:p>
    <w:p w14:paraId="23C62A1B" w14:textId="77777777" w:rsidR="003C3321" w:rsidRDefault="003C3321" w:rsidP="003C3321"/>
    <w:p w14:paraId="044A227B" w14:textId="77777777" w:rsidR="003C3321" w:rsidRDefault="003C3321" w:rsidP="003C3321"/>
    <w:p w14:paraId="2B1985E7" w14:textId="77777777" w:rsidR="003C3321" w:rsidRPr="00534E4C" w:rsidRDefault="003C3321" w:rsidP="003C3321">
      <w:pPr>
        <w:jc w:val="center"/>
        <w:rPr>
          <w:b/>
          <w:bCs/>
          <w:sz w:val="28"/>
          <w:szCs w:val="28"/>
          <w:u w:val="single"/>
        </w:rPr>
      </w:pPr>
      <w:r w:rsidRPr="00534E4C">
        <w:rPr>
          <w:b/>
          <w:bCs/>
          <w:sz w:val="28"/>
          <w:szCs w:val="28"/>
          <w:u w:val="single"/>
        </w:rPr>
        <w:t>Table of Contents</w:t>
      </w:r>
    </w:p>
    <w:p w14:paraId="6CDA13D9" w14:textId="32D39698" w:rsidR="003C3321" w:rsidRPr="00534E4C" w:rsidRDefault="00A56A23" w:rsidP="00A56A23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WSL" w:history="1">
        <w:r>
          <w:rPr>
            <w:rStyle w:val="Hyperlink"/>
            <w:sz w:val="26"/>
            <w:szCs w:val="26"/>
          </w:rPr>
          <w:t>Git</w:t>
        </w:r>
      </w:hyperlink>
      <w:r w:rsidRPr="00534E4C">
        <w:rPr>
          <w:sz w:val="26"/>
          <w:szCs w:val="26"/>
        </w:rPr>
        <w:t xml:space="preserve"> </w:t>
      </w:r>
    </w:p>
    <w:p w14:paraId="05386AC4" w14:textId="122D84F9" w:rsidR="003C3321" w:rsidRPr="00534E4C" w:rsidRDefault="003C3321" w:rsidP="003C3321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Docker" w:history="1">
        <w:r>
          <w:rPr>
            <w:rStyle w:val="Hyperlink"/>
            <w:sz w:val="26"/>
            <w:szCs w:val="26"/>
          </w:rPr>
          <w:t>Dock</w:t>
        </w:r>
        <w:r w:rsidRPr="00534E4C">
          <w:rPr>
            <w:rStyle w:val="Hyperlink"/>
            <w:sz w:val="26"/>
            <w:szCs w:val="26"/>
          </w:rPr>
          <w:t>er</w:t>
        </w:r>
      </w:hyperlink>
    </w:p>
    <w:p w14:paraId="60648923" w14:textId="77777777" w:rsidR="003C3321" w:rsidRPr="00534E4C" w:rsidRDefault="003C3321" w:rsidP="003C3321">
      <w:pPr>
        <w:pStyle w:val="ListBullet"/>
        <w:numPr>
          <w:ilvl w:val="0"/>
          <w:numId w:val="0"/>
        </w:numPr>
        <w:jc w:val="center"/>
        <w:rPr>
          <w:sz w:val="26"/>
          <w:szCs w:val="26"/>
        </w:rPr>
      </w:pPr>
      <w:hyperlink w:anchor="_Obtaining_API_Keys" w:history="1">
        <w:r w:rsidRPr="00534E4C">
          <w:rPr>
            <w:rStyle w:val="Hyperlink"/>
            <w:sz w:val="26"/>
            <w:szCs w:val="26"/>
          </w:rPr>
          <w:t>Obtaining API Keys</w:t>
        </w:r>
      </w:hyperlink>
    </w:p>
    <w:p w14:paraId="0BEDFCCD" w14:textId="77777777" w:rsidR="003C3321" w:rsidRDefault="003C3321" w:rsidP="003C3321">
      <w:r>
        <w:br w:type="page"/>
      </w:r>
    </w:p>
    <w:p w14:paraId="7374EFA3" w14:textId="77777777" w:rsidR="003C3321" w:rsidRPr="00B347F9" w:rsidRDefault="003C3321" w:rsidP="003C3321">
      <w:pPr>
        <w:pStyle w:val="Heading2"/>
        <w:rPr>
          <w:u w:val="single"/>
        </w:rPr>
      </w:pPr>
      <w:bookmarkStart w:id="0" w:name="_WSL"/>
      <w:bookmarkStart w:id="1" w:name="_Git"/>
      <w:bookmarkEnd w:id="0"/>
      <w:bookmarkEnd w:id="1"/>
      <w:r w:rsidRPr="00B347F9">
        <w:rPr>
          <w:u w:val="single"/>
        </w:rPr>
        <w:lastRenderedPageBreak/>
        <w:t>Git</w:t>
      </w:r>
      <w:r w:rsidRPr="00B347F9">
        <w:rPr>
          <w:u w:val="single"/>
        </w:rPr>
        <w:br/>
      </w:r>
    </w:p>
    <w:p w14:paraId="681A382C" w14:textId="77777777" w:rsidR="003C3321" w:rsidRDefault="003C3321" w:rsidP="003C3321">
      <w:r>
        <w:rPr>
          <w:b/>
        </w:rPr>
        <w:t>Check if Git is installed:</w:t>
      </w:r>
    </w:p>
    <w:p w14:paraId="50E9E8D8" w14:textId="6E5D7575" w:rsidR="003C3321" w:rsidRDefault="00E83196" w:rsidP="003C3321">
      <w:r>
        <w:t>In</w:t>
      </w:r>
      <w:r w:rsidR="00563AB2">
        <w:t xml:space="preserve"> </w:t>
      </w:r>
      <w:r>
        <w:t xml:space="preserve">the </w:t>
      </w:r>
      <w:r w:rsidR="00A56A23" w:rsidRPr="00E83196">
        <w:t>Terminal</w:t>
      </w:r>
      <w:r>
        <w:rPr>
          <w:b/>
          <w:bCs/>
        </w:rPr>
        <w:t xml:space="preserve">, </w:t>
      </w:r>
      <w:r>
        <w:t>run</w:t>
      </w:r>
      <w:r w:rsidR="003C3321">
        <w:t>:</w:t>
      </w:r>
    </w:p>
    <w:p w14:paraId="38967FC9" w14:textId="77777777" w:rsidR="003C3321" w:rsidRPr="00F464F5" w:rsidRDefault="003C3321" w:rsidP="003C3321">
      <w:pPr>
        <w:ind w:left="720" w:right="720"/>
      </w:pPr>
      <w:r>
        <w:rPr>
          <w:rFonts w:ascii="Courier New" w:hAnsi="Courier New"/>
        </w:rPr>
        <w:fldChar w:fldCharType="begin">
          <w:ffData>
            <w:name w:val="Text3"/>
            <w:enabled/>
            <w:calcOnExit w:val="0"/>
            <w:textInput>
              <w:default w:val="git --version"/>
            </w:textInput>
          </w:ffData>
        </w:fldChar>
      </w:r>
      <w:bookmarkStart w:id="2" w:name="Text3"/>
      <w:r>
        <w:rPr>
          <w:rFonts w:ascii="Courier New" w:hAnsi="Courier New"/>
        </w:rPr>
        <w:instrText xml:space="preserve"> FORMTEXT </w:instrText>
      </w:r>
      <w:r>
        <w:rPr>
          <w:rFonts w:ascii="Courier New" w:hAnsi="Courier New"/>
        </w:rPr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  <w:noProof/>
        </w:rPr>
        <w:t>git --version</w:t>
      </w:r>
      <w:r>
        <w:rPr>
          <w:rFonts w:ascii="Courier New" w:hAnsi="Courier New"/>
        </w:rPr>
        <w:fldChar w:fldCharType="end"/>
      </w:r>
      <w:bookmarkEnd w:id="2"/>
      <w:r w:rsidRPr="00F464F5">
        <w:rPr>
          <w:rFonts w:ascii="Courier New" w:hAnsi="Courier New"/>
        </w:rPr>
        <w:br/>
      </w:r>
    </w:p>
    <w:p w14:paraId="00B10948" w14:textId="41AB9DC6" w:rsidR="003C3321" w:rsidRDefault="003C3321" w:rsidP="003C3321">
      <w:r>
        <w:t>If installed, you'll see version information displayed. If not installed, you should receive an error message.</w:t>
      </w:r>
      <w:r w:rsidR="00C53FA0">
        <w:br/>
      </w:r>
    </w:p>
    <w:p w14:paraId="22BDB8AB" w14:textId="77777777" w:rsidR="003C3321" w:rsidRDefault="003C3321" w:rsidP="003C3321">
      <w:r>
        <w:rPr>
          <w:b/>
        </w:rPr>
        <w:t>To install Git:</w:t>
      </w:r>
    </w:p>
    <w:p w14:paraId="7F194D3E" w14:textId="6C211041" w:rsidR="00563AB2" w:rsidRDefault="00E83196" w:rsidP="003C3321">
      <w:r>
        <w:t xml:space="preserve">In the </w:t>
      </w:r>
      <w:r w:rsidRPr="00E83196">
        <w:t>Terminal</w:t>
      </w:r>
      <w:r>
        <w:rPr>
          <w:b/>
          <w:bCs/>
        </w:rPr>
        <w:t xml:space="preserve">, </w:t>
      </w:r>
      <w:r>
        <w:t>run</w:t>
      </w:r>
      <w:r w:rsidR="003C3321">
        <w:t>:</w:t>
      </w:r>
      <w:r w:rsidR="00563AB2">
        <w:tab/>
      </w:r>
    </w:p>
    <w:p w14:paraId="636243B9" w14:textId="0156EEF1" w:rsidR="003C3321" w:rsidRDefault="00563AB2" w:rsidP="00C53FA0">
      <w:pPr>
        <w:pStyle w:val="ListParagraph"/>
        <w:numPr>
          <w:ilvl w:val="0"/>
          <w:numId w:val="11"/>
        </w:numPr>
      </w:pPr>
      <w:r w:rsidRPr="00C53FA0">
        <w:rPr>
          <w:rFonts w:ascii="Courier New" w:hAnsi="Courier New"/>
        </w:rPr>
        <w:t>if you have Homebrew already installed, run this:</w:t>
      </w:r>
    </w:p>
    <w:p w14:paraId="4A829392" w14:textId="77777777" w:rsidR="00A56A23" w:rsidRDefault="00A56A23" w:rsidP="003C3321">
      <w:pPr>
        <w:ind w:left="720" w:right="720"/>
        <w:rPr>
          <w:rFonts w:ascii="Courier New" w:hAnsi="Courier New"/>
        </w:rPr>
      </w:pPr>
      <w:r>
        <w:rPr>
          <w:rFonts w:ascii="Courier New" w:hAnsi="Courier New"/>
        </w:rPr>
        <w:fldChar w:fldCharType="begin">
          <w:ffData>
            <w:name w:val="Text4"/>
            <w:enabled/>
            <w:calcOnExit w:val="0"/>
            <w:textInput>
              <w:default w:val="brew install git"/>
            </w:textInput>
          </w:ffData>
        </w:fldChar>
      </w:r>
      <w:bookmarkStart w:id="3" w:name="Text4"/>
      <w:r>
        <w:rPr>
          <w:rFonts w:ascii="Courier New" w:hAnsi="Courier New"/>
        </w:rPr>
        <w:instrText xml:space="preserve"> FORMTEXT </w:instrText>
      </w:r>
      <w:r>
        <w:rPr>
          <w:rFonts w:ascii="Courier New" w:hAnsi="Courier New"/>
        </w:rPr>
      </w:r>
      <w:r>
        <w:rPr>
          <w:rFonts w:ascii="Courier New" w:hAnsi="Courier New"/>
        </w:rPr>
        <w:fldChar w:fldCharType="separate"/>
      </w:r>
      <w:r>
        <w:rPr>
          <w:rFonts w:ascii="Courier New" w:hAnsi="Courier New"/>
          <w:noProof/>
        </w:rPr>
        <w:t>brew install git</w:t>
      </w:r>
      <w:r>
        <w:rPr>
          <w:rFonts w:ascii="Courier New" w:hAnsi="Courier New"/>
        </w:rPr>
        <w:fldChar w:fldCharType="end"/>
      </w:r>
      <w:bookmarkEnd w:id="3"/>
      <w:r>
        <w:rPr>
          <w:rFonts w:ascii="Courier New" w:hAnsi="Courier New"/>
        </w:rPr>
        <w:t xml:space="preserve">  </w:t>
      </w:r>
    </w:p>
    <w:p w14:paraId="32D5E1C0" w14:textId="413AF59A" w:rsidR="00563AB2" w:rsidRPr="00C53FA0" w:rsidRDefault="00563AB2" w:rsidP="00C53FA0">
      <w:pPr>
        <w:pStyle w:val="ListParagraph"/>
        <w:numPr>
          <w:ilvl w:val="0"/>
          <w:numId w:val="11"/>
        </w:numPr>
        <w:ind w:right="720"/>
        <w:rPr>
          <w:rFonts w:ascii="Courier New" w:hAnsi="Courier New"/>
        </w:rPr>
      </w:pPr>
      <w:r w:rsidRPr="00C53FA0">
        <w:rPr>
          <w:rFonts w:ascii="Courier New" w:hAnsi="Courier New"/>
        </w:rPr>
        <w:t xml:space="preserve">if you desire to install Homebrew, run </w:t>
      </w:r>
      <w:r w:rsidR="00EC22B1">
        <w:rPr>
          <w:rFonts w:ascii="Courier New" w:hAnsi="Courier New"/>
        </w:rPr>
        <w:t xml:space="preserve">this </w:t>
      </w:r>
      <w:r w:rsidRPr="00C53FA0">
        <w:rPr>
          <w:rFonts w:ascii="Courier New" w:hAnsi="Courier New"/>
        </w:rPr>
        <w:t>in your terminal</w:t>
      </w:r>
      <w:r w:rsidR="00EC22B1">
        <w:rPr>
          <w:rFonts w:ascii="Courier New" w:hAnsi="Courier New"/>
        </w:rPr>
        <w:t xml:space="preserve"> first</w:t>
      </w:r>
      <w:r w:rsidRPr="00C53FA0">
        <w:rPr>
          <w:rFonts w:ascii="Courier New" w:hAnsi="Courier New"/>
        </w:rPr>
        <w:t>:</w:t>
      </w:r>
    </w:p>
    <w:p w14:paraId="57299453" w14:textId="77777777" w:rsidR="00EC22B1" w:rsidRDefault="00563AB2" w:rsidP="003C3321">
      <w:pPr>
        <w:ind w:left="720" w:righ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/bin/bash -c &quot;$(curl -fsSL https://raw.githubusercontent.com/Homebrew/install/HEAD/install.sh)&quot;"/>
            </w:textInput>
          </w:ffData>
        </w:fldChar>
      </w:r>
      <w:bookmarkStart w:id="4" w:name="Text6"/>
      <w:r>
        <w:rPr>
          <w:rFonts w:ascii="Courier New" w:hAnsi="Courier New"/>
          <w:sz w:val="20"/>
          <w:szCs w:val="20"/>
        </w:rPr>
        <w:instrText xml:space="preserve"> FORMTEXT </w:instrText>
      </w:r>
      <w:r>
        <w:rPr>
          <w:rFonts w:ascii="Courier New" w:hAnsi="Courier New"/>
          <w:sz w:val="20"/>
          <w:szCs w:val="20"/>
        </w:rPr>
      </w:r>
      <w:r>
        <w:rPr>
          <w:rFonts w:ascii="Courier New" w:hAnsi="Courier New"/>
          <w:sz w:val="20"/>
          <w:szCs w:val="20"/>
        </w:rPr>
        <w:fldChar w:fldCharType="separate"/>
      </w:r>
      <w:r>
        <w:rPr>
          <w:rFonts w:ascii="Courier New" w:hAnsi="Courier New"/>
          <w:noProof/>
          <w:sz w:val="20"/>
          <w:szCs w:val="20"/>
        </w:rPr>
        <w:t>/bin/bash -c "$(curl -fsSL https://raw.githubusercontent.com/Homebrew/install/HEAD/install.sh)"</w:t>
      </w:r>
      <w:r>
        <w:rPr>
          <w:rFonts w:ascii="Courier New" w:hAnsi="Courier New"/>
          <w:sz w:val="20"/>
          <w:szCs w:val="20"/>
        </w:rPr>
        <w:fldChar w:fldCharType="end"/>
      </w:r>
      <w:bookmarkEnd w:id="4"/>
    </w:p>
    <w:p w14:paraId="31B90D2F" w14:textId="14F9BBAD" w:rsidR="00563AB2" w:rsidRPr="00EC22B1" w:rsidRDefault="00EC22B1" w:rsidP="00EC22B1">
      <w:pPr>
        <w:pStyle w:val="ListParagraph"/>
        <w:numPr>
          <w:ilvl w:val="1"/>
          <w:numId w:val="11"/>
        </w:numPr>
        <w:ind w:right="72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Then run: </w:t>
      </w:r>
      <w:r>
        <w:rPr>
          <w:rFonts w:ascii="Courier New" w:hAnsi="Courier New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brew install git"/>
            </w:textInput>
          </w:ffData>
        </w:fldChar>
      </w:r>
      <w:bookmarkStart w:id="5" w:name="Text7"/>
      <w:r>
        <w:rPr>
          <w:rFonts w:ascii="Courier New" w:hAnsi="Courier New"/>
          <w:sz w:val="20"/>
          <w:szCs w:val="20"/>
        </w:rPr>
        <w:instrText xml:space="preserve"> FORMTEXT </w:instrText>
      </w:r>
      <w:r>
        <w:rPr>
          <w:rFonts w:ascii="Courier New" w:hAnsi="Courier New"/>
          <w:sz w:val="20"/>
          <w:szCs w:val="20"/>
        </w:rPr>
      </w:r>
      <w:r>
        <w:rPr>
          <w:rFonts w:ascii="Courier New" w:hAnsi="Courier New"/>
          <w:sz w:val="20"/>
          <w:szCs w:val="20"/>
        </w:rPr>
        <w:fldChar w:fldCharType="separate"/>
      </w:r>
      <w:r>
        <w:rPr>
          <w:rFonts w:ascii="Courier New" w:hAnsi="Courier New"/>
          <w:noProof/>
          <w:sz w:val="20"/>
          <w:szCs w:val="20"/>
        </w:rPr>
        <w:t>brew install git</w:t>
      </w:r>
      <w:r>
        <w:rPr>
          <w:rFonts w:ascii="Courier New" w:hAnsi="Courier New"/>
          <w:sz w:val="20"/>
          <w:szCs w:val="20"/>
        </w:rPr>
        <w:fldChar w:fldCharType="end"/>
      </w:r>
      <w:bookmarkEnd w:id="5"/>
      <w:r w:rsidR="00563AB2" w:rsidRPr="00EC22B1">
        <w:rPr>
          <w:rFonts w:ascii="Courier New" w:hAnsi="Courier New"/>
          <w:sz w:val="20"/>
          <w:szCs w:val="20"/>
        </w:rPr>
        <w:br/>
      </w:r>
    </w:p>
    <w:p w14:paraId="128A29FC" w14:textId="3E2E6F0E" w:rsidR="003C3321" w:rsidRPr="00C53FA0" w:rsidRDefault="00A56A23" w:rsidP="00C53FA0">
      <w:pPr>
        <w:pStyle w:val="ListParagraph"/>
        <w:numPr>
          <w:ilvl w:val="0"/>
          <w:numId w:val="11"/>
        </w:numPr>
        <w:ind w:right="720"/>
        <w:rPr>
          <w:i/>
          <w:iCs/>
        </w:rPr>
      </w:pPr>
      <w:r w:rsidRPr="00C53FA0">
        <w:rPr>
          <w:rFonts w:ascii="Courier New" w:hAnsi="Courier New"/>
        </w:rPr>
        <w:t>-</w:t>
      </w:r>
      <w:r w:rsidRPr="00C53FA0">
        <w:rPr>
          <w:rFonts w:ascii="Courier New" w:hAnsi="Courier New"/>
          <w:b/>
          <w:bCs/>
        </w:rPr>
        <w:t>or</w:t>
      </w:r>
      <w:r w:rsidRPr="00C53FA0">
        <w:rPr>
          <w:rFonts w:ascii="Courier New" w:hAnsi="Courier New"/>
        </w:rPr>
        <w:t>- if you do not have Homebrew setup already</w:t>
      </w:r>
      <w:r w:rsidR="00563AB2" w:rsidRPr="00C53FA0">
        <w:rPr>
          <w:rFonts w:ascii="Courier New" w:hAnsi="Courier New"/>
        </w:rPr>
        <w:t xml:space="preserve"> and do not wish to set it up, run this instead</w:t>
      </w:r>
      <w:r w:rsidRPr="00C53FA0">
        <w:rPr>
          <w:rFonts w:ascii="Courier New" w:hAnsi="Courier New"/>
        </w:rPr>
        <w:t>:</w:t>
      </w:r>
      <w:r w:rsidRPr="00C53FA0">
        <w:rPr>
          <w:rFonts w:ascii="Courier New" w:hAnsi="Courier New"/>
        </w:rPr>
        <w:br/>
      </w:r>
      <w:r w:rsidRPr="00C53FA0">
        <w:rPr>
          <w:rFonts w:ascii="Courier New" w:hAnsi="Courier New"/>
        </w:rPr>
        <w:fldChar w:fldCharType="begin">
          <w:ffData>
            <w:name w:val="Text5"/>
            <w:enabled/>
            <w:calcOnExit w:val="0"/>
            <w:textInput>
              <w:default w:val="xcode-select --install"/>
            </w:textInput>
          </w:ffData>
        </w:fldChar>
      </w:r>
      <w:bookmarkStart w:id="6" w:name="Text5"/>
      <w:r w:rsidRPr="00C53FA0">
        <w:rPr>
          <w:rFonts w:ascii="Courier New" w:hAnsi="Courier New"/>
        </w:rPr>
        <w:instrText xml:space="preserve"> FORMTEXT </w:instrText>
      </w:r>
      <w:r w:rsidRPr="00C53FA0">
        <w:rPr>
          <w:rFonts w:ascii="Courier New" w:hAnsi="Courier New"/>
        </w:rPr>
      </w:r>
      <w:r w:rsidRPr="00C53FA0">
        <w:rPr>
          <w:rFonts w:ascii="Courier New" w:hAnsi="Courier New"/>
        </w:rPr>
        <w:fldChar w:fldCharType="separate"/>
      </w:r>
      <w:r w:rsidRPr="00C53FA0">
        <w:rPr>
          <w:rFonts w:ascii="Courier New" w:hAnsi="Courier New"/>
          <w:noProof/>
        </w:rPr>
        <w:t>xcode-select --install</w:t>
      </w:r>
      <w:r w:rsidRPr="00C53FA0">
        <w:rPr>
          <w:rFonts w:ascii="Courier New" w:hAnsi="Courier New"/>
        </w:rPr>
        <w:fldChar w:fldCharType="end"/>
      </w:r>
      <w:bookmarkEnd w:id="6"/>
      <w:r w:rsidR="003C3321" w:rsidRPr="00C53FA0">
        <w:rPr>
          <w:rFonts w:ascii="Courier New" w:hAnsi="Courier New"/>
        </w:rPr>
        <w:br/>
      </w:r>
    </w:p>
    <w:p w14:paraId="59796D08" w14:textId="77777777" w:rsidR="003C3321" w:rsidRDefault="003C3321" w:rsidP="003C3321">
      <w:r>
        <w:br w:type="page"/>
      </w:r>
      <w:bookmarkStart w:id="7" w:name="_Rancher"/>
      <w:bookmarkEnd w:id="7"/>
    </w:p>
    <w:p w14:paraId="2258A67F" w14:textId="75658AFB" w:rsidR="003C3321" w:rsidRPr="00B347F9" w:rsidRDefault="003C3321" w:rsidP="003C3321">
      <w:pPr>
        <w:pStyle w:val="Heading2"/>
        <w:rPr>
          <w:u w:val="single"/>
        </w:rPr>
      </w:pPr>
      <w:bookmarkStart w:id="8" w:name="_Docker"/>
      <w:bookmarkEnd w:id="8"/>
      <w:r>
        <w:rPr>
          <w:u w:val="single"/>
        </w:rPr>
        <w:lastRenderedPageBreak/>
        <w:t>Docker</w:t>
      </w:r>
      <w:r w:rsidRPr="00B347F9">
        <w:rPr>
          <w:u w:val="single"/>
        </w:rPr>
        <w:br/>
      </w:r>
    </w:p>
    <w:p w14:paraId="3DF820C4" w14:textId="77777777" w:rsidR="003C3321" w:rsidRDefault="003C3321" w:rsidP="003C3321">
      <w:r>
        <w:rPr>
          <w:b/>
        </w:rPr>
        <w:t>Check if Rancher Desktop is installed:</w:t>
      </w:r>
    </w:p>
    <w:p w14:paraId="730DD5BE" w14:textId="77777777" w:rsidR="003C3321" w:rsidRPr="003C3321" w:rsidRDefault="003C3321" w:rsidP="003C3321">
      <w:pPr>
        <w:rPr>
          <w:rFonts w:cstheme="minorHAnsi"/>
        </w:rPr>
      </w:pPr>
      <w:r w:rsidRPr="003C3321">
        <w:rPr>
          <w:rFonts w:cstheme="minorHAnsi"/>
        </w:rPr>
        <w:t>Check your Applications list to verify if Rancher Desktop is installed.</w:t>
      </w:r>
    </w:p>
    <w:p w14:paraId="2576E2CA" w14:textId="77777777" w:rsidR="003C3321" w:rsidRPr="003C3321" w:rsidRDefault="003C3321" w:rsidP="003C3321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3C3321">
        <w:rPr>
          <w:rStyle w:val="Strong"/>
          <w:rFonts w:asciiTheme="minorHAnsi" w:hAnsiTheme="minorHAnsi" w:cstheme="minorHAnsi"/>
          <w:sz w:val="22"/>
          <w:szCs w:val="22"/>
        </w:rPr>
        <w:t>To install Docker Desktop on Mac:</w:t>
      </w:r>
    </w:p>
    <w:p w14:paraId="5CE7212B" w14:textId="366BF4DB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pl-PL"/>
        </w:rPr>
      </w:pPr>
      <w:r w:rsidRPr="003C3321">
        <w:rPr>
          <w:rFonts w:asciiTheme="minorHAnsi" w:hAnsiTheme="minorHAnsi" w:cstheme="minorHAnsi"/>
          <w:sz w:val="22"/>
          <w:szCs w:val="22"/>
          <w:lang w:val="pl-PL"/>
        </w:rPr>
        <w:t xml:space="preserve">Go to </w:t>
      </w:r>
      <w:hyperlink r:id="rId11" w:history="1">
        <w:r w:rsidRPr="00114D69">
          <w:rPr>
            <w:rStyle w:val="Hyperlink"/>
            <w:rFonts w:asciiTheme="minorHAnsi" w:hAnsiTheme="minorHAnsi" w:cstheme="minorHAnsi"/>
            <w:sz w:val="22"/>
            <w:szCs w:val="22"/>
            <w:u w:val="none"/>
            <w:lang w:val="pl-PL"/>
          </w:rPr>
          <w:t>https://www.docker.com/products/docker-desktop/</w:t>
        </w:r>
      </w:hyperlink>
    </w:p>
    <w:p w14:paraId="29F05AE5" w14:textId="77777777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 xml:space="preserve">Click </w:t>
      </w:r>
      <w:r w:rsidRPr="003C3321">
        <w:rPr>
          <w:rStyle w:val="Strong"/>
          <w:rFonts w:asciiTheme="minorHAnsi" w:hAnsiTheme="minorHAnsi" w:cstheme="minorHAnsi"/>
          <w:sz w:val="22"/>
          <w:szCs w:val="22"/>
        </w:rPr>
        <w:t>"Download for Mac"</w:t>
      </w:r>
    </w:p>
    <w:p w14:paraId="04DBC8BB" w14:textId="77777777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 xml:space="preserve">Choose the correct version: </w:t>
      </w:r>
    </w:p>
    <w:p w14:paraId="7EB0509F" w14:textId="77777777" w:rsidR="003C3321" w:rsidRPr="003C3321" w:rsidRDefault="003C3321" w:rsidP="003C3321">
      <w:pPr>
        <w:pStyle w:val="whitespace-normal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Style w:val="Strong"/>
          <w:rFonts w:asciiTheme="minorHAnsi" w:hAnsiTheme="minorHAnsi" w:cstheme="minorHAnsi"/>
          <w:sz w:val="22"/>
          <w:szCs w:val="22"/>
        </w:rPr>
        <w:t>Mac with Apple chip</w:t>
      </w:r>
      <w:r w:rsidRPr="003C3321">
        <w:rPr>
          <w:rFonts w:asciiTheme="minorHAnsi" w:hAnsiTheme="minorHAnsi" w:cstheme="minorHAnsi"/>
          <w:sz w:val="22"/>
          <w:szCs w:val="22"/>
        </w:rPr>
        <w:t xml:space="preserve"> (M1, M2, M3, etc.)</w:t>
      </w:r>
    </w:p>
    <w:p w14:paraId="4D11E7C9" w14:textId="77777777" w:rsidR="003C3321" w:rsidRPr="003C3321" w:rsidRDefault="003C3321" w:rsidP="003C3321">
      <w:pPr>
        <w:pStyle w:val="whitespace-normal"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Style w:val="Strong"/>
          <w:rFonts w:asciiTheme="minorHAnsi" w:hAnsiTheme="minorHAnsi" w:cstheme="minorHAnsi"/>
          <w:sz w:val="22"/>
          <w:szCs w:val="22"/>
        </w:rPr>
        <w:t>Mac with Intel chip</w:t>
      </w:r>
    </w:p>
    <w:p w14:paraId="42F5E5CF" w14:textId="77777777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 xml:space="preserve">Open the downloaded </w:t>
      </w:r>
      <w:r w:rsidRPr="003C3321">
        <w:rPr>
          <w:rStyle w:val="HTMLCode"/>
          <w:rFonts w:asciiTheme="minorHAnsi" w:eastAsiaTheme="majorEastAsia" w:hAnsiTheme="minorHAnsi" w:cstheme="minorHAnsi"/>
          <w:sz w:val="22"/>
          <w:szCs w:val="22"/>
        </w:rPr>
        <w:t>.dmg</w:t>
      </w:r>
      <w:r w:rsidRPr="003C3321">
        <w:rPr>
          <w:rFonts w:asciiTheme="minorHAnsi" w:hAnsiTheme="minorHAnsi" w:cstheme="minorHAnsi"/>
          <w:sz w:val="22"/>
          <w:szCs w:val="22"/>
        </w:rPr>
        <w:t xml:space="preserve"> file</w:t>
      </w:r>
    </w:p>
    <w:p w14:paraId="6E7DFD3B" w14:textId="77777777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 xml:space="preserve">Drag the </w:t>
      </w:r>
      <w:r w:rsidRPr="003C3321">
        <w:rPr>
          <w:rStyle w:val="Strong"/>
          <w:rFonts w:asciiTheme="minorHAnsi" w:hAnsiTheme="minorHAnsi" w:cstheme="minorHAnsi"/>
          <w:sz w:val="22"/>
          <w:szCs w:val="22"/>
        </w:rPr>
        <w:t>Docker</w:t>
      </w:r>
      <w:r w:rsidRPr="003C3321">
        <w:rPr>
          <w:rFonts w:asciiTheme="minorHAnsi" w:hAnsiTheme="minorHAnsi" w:cstheme="minorHAnsi"/>
          <w:sz w:val="22"/>
          <w:szCs w:val="22"/>
        </w:rPr>
        <w:t xml:space="preserve"> icon to your </w:t>
      </w:r>
      <w:r w:rsidRPr="003C3321">
        <w:rPr>
          <w:rStyle w:val="Strong"/>
          <w:rFonts w:asciiTheme="minorHAnsi" w:hAnsiTheme="minorHAnsi" w:cstheme="minorHAnsi"/>
          <w:sz w:val="22"/>
          <w:szCs w:val="22"/>
        </w:rPr>
        <w:t>Applications</w:t>
      </w:r>
      <w:r w:rsidRPr="003C3321">
        <w:rPr>
          <w:rFonts w:asciiTheme="minorHAnsi" w:hAnsiTheme="minorHAnsi" w:cstheme="minorHAnsi"/>
          <w:sz w:val="22"/>
          <w:szCs w:val="22"/>
        </w:rPr>
        <w:t xml:space="preserve"> folder</w:t>
      </w:r>
    </w:p>
    <w:p w14:paraId="7268A1C3" w14:textId="77777777" w:rsidR="003C3321" w:rsidRP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 xml:space="preserve">Open </w:t>
      </w:r>
      <w:r w:rsidRPr="003C3321">
        <w:rPr>
          <w:rStyle w:val="Strong"/>
          <w:rFonts w:asciiTheme="minorHAnsi" w:hAnsiTheme="minorHAnsi" w:cstheme="minorHAnsi"/>
          <w:sz w:val="22"/>
          <w:szCs w:val="22"/>
        </w:rPr>
        <w:t>Docker Desktop</w:t>
      </w:r>
      <w:r w:rsidRPr="003C3321">
        <w:rPr>
          <w:rFonts w:asciiTheme="minorHAnsi" w:hAnsiTheme="minorHAnsi" w:cstheme="minorHAnsi"/>
          <w:sz w:val="22"/>
          <w:szCs w:val="22"/>
        </w:rPr>
        <w:t xml:space="preserve"> from Applications</w:t>
      </w:r>
    </w:p>
    <w:p w14:paraId="3312B43F" w14:textId="77777777" w:rsidR="003C3321" w:rsidRDefault="003C3321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>Follow the setup prompts and grant any permissions requested</w:t>
      </w:r>
    </w:p>
    <w:p w14:paraId="5F6BB74A" w14:textId="1278A959" w:rsidR="00F91D8A" w:rsidRPr="00F91D8A" w:rsidRDefault="00F91D8A" w:rsidP="003C3321">
      <w:pPr>
        <w:pStyle w:val="whitespace-normal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F91D8A">
        <w:rPr>
          <w:rFonts w:asciiTheme="minorHAnsi" w:hAnsiTheme="minorHAnsi" w:cstheme="minorHAnsi"/>
          <w:sz w:val="22"/>
          <w:szCs w:val="22"/>
        </w:rPr>
        <w:t>When prompted during setup, set the container engine to “</w:t>
      </w:r>
      <w:r w:rsidRPr="00F91D8A">
        <w:rPr>
          <w:rFonts w:asciiTheme="minorHAnsi" w:hAnsiTheme="minorHAnsi" w:cstheme="minorHAnsi"/>
          <w:b/>
          <w:i/>
          <w:iCs/>
          <w:sz w:val="22"/>
          <w:szCs w:val="22"/>
        </w:rPr>
        <w:t>dockerd</w:t>
      </w:r>
      <w:r w:rsidRPr="00F91D8A">
        <w:rPr>
          <w:rFonts w:asciiTheme="minorHAnsi" w:hAnsiTheme="minorHAnsi" w:cstheme="minorHAnsi"/>
          <w:b/>
          <w:sz w:val="22"/>
          <w:szCs w:val="22"/>
        </w:rPr>
        <w:t>”</w:t>
      </w:r>
    </w:p>
    <w:p w14:paraId="6F9998D8" w14:textId="77777777" w:rsidR="003C3321" w:rsidRPr="003C3321" w:rsidRDefault="003C3321" w:rsidP="003C3321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3C3321">
        <w:rPr>
          <w:rFonts w:asciiTheme="minorHAnsi" w:hAnsiTheme="minorHAnsi" w:cstheme="minorHAnsi"/>
          <w:sz w:val="22"/>
          <w:szCs w:val="22"/>
        </w:rPr>
        <w:t>Docker Desktop will start automatically and appear in your menu bar (top right, whale icon).</w:t>
      </w:r>
    </w:p>
    <w:p w14:paraId="72898D01" w14:textId="77777777" w:rsidR="003C3321" w:rsidRPr="003C3321" w:rsidRDefault="00820359" w:rsidP="003C3321">
      <w:pPr>
        <w:rPr>
          <w:rFonts w:cstheme="minorHAnsi"/>
        </w:rPr>
      </w:pPr>
      <w:r>
        <w:rPr>
          <w:rFonts w:cstheme="minorHAnsi"/>
          <w:noProof/>
        </w:rPr>
        <w:pict w14:anchorId="252BC8E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F346D7" w14:textId="77777777" w:rsidR="003C3321" w:rsidRPr="003C3321" w:rsidRDefault="003C3321" w:rsidP="003C3321">
      <w:pPr>
        <w:pStyle w:val="whitespace-normal"/>
        <w:rPr>
          <w:rFonts w:asciiTheme="minorHAnsi" w:hAnsiTheme="minorHAnsi" w:cstheme="minorHAnsi"/>
          <w:sz w:val="22"/>
          <w:szCs w:val="22"/>
        </w:rPr>
      </w:pPr>
      <w:r w:rsidRPr="003C3321">
        <w:rPr>
          <w:rStyle w:val="Strong"/>
          <w:rFonts w:asciiTheme="minorHAnsi" w:hAnsiTheme="minorHAnsi" w:cstheme="minorHAnsi"/>
          <w:sz w:val="22"/>
          <w:szCs w:val="22"/>
        </w:rPr>
        <w:t>Note:</w:t>
      </w:r>
      <w:r w:rsidRPr="003C3321">
        <w:rPr>
          <w:rFonts w:asciiTheme="minorHAnsi" w:hAnsiTheme="minorHAnsi" w:cstheme="minorHAnsi"/>
          <w:sz w:val="22"/>
          <w:szCs w:val="22"/>
        </w:rPr>
        <w:t xml:space="preserve"> You may need to enter your Mac password during installation to grant necessary permissions.</w:t>
      </w:r>
    </w:p>
    <w:p w14:paraId="0AF873BB" w14:textId="77777777" w:rsidR="003C3321" w:rsidRDefault="003C3321" w:rsidP="003C3321">
      <w:r>
        <w:br w:type="page"/>
      </w:r>
    </w:p>
    <w:p w14:paraId="787C7F0F" w14:textId="77777777" w:rsidR="003C3321" w:rsidRPr="00534E4C" w:rsidRDefault="003C3321" w:rsidP="003C3321">
      <w:pPr>
        <w:pStyle w:val="Heading2"/>
        <w:jc w:val="center"/>
        <w:rPr>
          <w:sz w:val="28"/>
          <w:szCs w:val="28"/>
        </w:rPr>
      </w:pPr>
      <w:bookmarkStart w:id="9" w:name="_Obtaining_API_Keys"/>
      <w:bookmarkEnd w:id="9"/>
      <w:r w:rsidRPr="00534E4C">
        <w:rPr>
          <w:sz w:val="28"/>
          <w:szCs w:val="28"/>
        </w:rPr>
        <w:lastRenderedPageBreak/>
        <w:t>Obtaining API Keys</w:t>
      </w:r>
      <w:r w:rsidRPr="00534E4C">
        <w:rPr>
          <w:sz w:val="28"/>
          <w:szCs w:val="28"/>
        </w:rPr>
        <w:br/>
      </w:r>
    </w:p>
    <w:p w14:paraId="5B235025" w14:textId="77777777" w:rsidR="003C3321" w:rsidRPr="00B347F9" w:rsidRDefault="003C3321" w:rsidP="003C3321">
      <w:pPr>
        <w:pStyle w:val="Heading3"/>
        <w:rPr>
          <w:sz w:val="24"/>
          <w:szCs w:val="24"/>
          <w:u w:val="single"/>
        </w:rPr>
      </w:pPr>
      <w:r w:rsidRPr="00B347F9">
        <w:rPr>
          <w:sz w:val="24"/>
          <w:szCs w:val="24"/>
          <w:u w:val="single"/>
        </w:rPr>
        <w:t>Anthropic API Key</w:t>
      </w:r>
    </w:p>
    <w:p w14:paraId="74C67248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 w:rsidRPr="006B37E5">
        <w:rPr>
          <w:bCs/>
        </w:rPr>
        <w:t>Go to</w:t>
      </w:r>
      <w:r>
        <w:rPr>
          <w:b/>
        </w:rPr>
        <w:t xml:space="preserve">: </w:t>
      </w:r>
      <w:hyperlink r:id="rId12" w:history="1">
        <w:r w:rsidRPr="00BC1521">
          <w:rPr>
            <w:rStyle w:val="Hyperlink"/>
            <w:b/>
            <w:u w:val="none"/>
          </w:rPr>
          <w:t>console.anthropic.com</w:t>
        </w:r>
      </w:hyperlink>
    </w:p>
    <w:p w14:paraId="7C1B21FF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Sign up for an account</w:t>
      </w:r>
    </w:p>
    <w:p w14:paraId="37F43EC8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Navigate to the </w:t>
      </w:r>
      <w:r>
        <w:rPr>
          <w:b/>
        </w:rPr>
        <w:t xml:space="preserve">API keys </w:t>
      </w:r>
      <w:r>
        <w:t>section</w:t>
      </w:r>
    </w:p>
    <w:p w14:paraId="30193DF9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Generate a new key</w:t>
      </w:r>
    </w:p>
    <w:p w14:paraId="536B3F97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Copy it immediately (</w:t>
      </w:r>
      <w:r w:rsidRPr="006B37E5">
        <w:rPr>
          <w:i/>
          <w:iCs/>
        </w:rPr>
        <w:t>you won't be able to view it again)</w:t>
      </w:r>
    </w:p>
    <w:p w14:paraId="54735E4B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Set up billing information to use the API beyond any initial trial credits</w:t>
      </w:r>
    </w:p>
    <w:p w14:paraId="68F5464D" w14:textId="7C299C03" w:rsidR="003C3321" w:rsidRDefault="003C3321" w:rsidP="003C3321">
      <w:r>
        <w:t xml:space="preserve">For detailed instructions, check out </w:t>
      </w:r>
      <w:hyperlink r:id="rId13" w:history="1">
        <w:r w:rsidRPr="007D6E19">
          <w:rPr>
            <w:rStyle w:val="Hyperlink"/>
            <w:b/>
            <w:u w:val="none"/>
          </w:rPr>
          <w:t>docs.anthropic.com</w:t>
        </w:r>
      </w:hyperlink>
      <w:r>
        <w:t>.</w:t>
      </w:r>
    </w:p>
    <w:p w14:paraId="2496D6C2" w14:textId="77777777" w:rsidR="003C3321" w:rsidRDefault="003C3321" w:rsidP="003C3321"/>
    <w:p w14:paraId="49B9A1B3" w14:textId="77777777" w:rsidR="003C3321" w:rsidRPr="00B347F9" w:rsidRDefault="003C3321" w:rsidP="003C3321">
      <w:pPr>
        <w:pStyle w:val="Heading3"/>
        <w:rPr>
          <w:sz w:val="24"/>
          <w:szCs w:val="24"/>
          <w:u w:val="single"/>
        </w:rPr>
      </w:pPr>
      <w:r w:rsidRPr="00B347F9">
        <w:rPr>
          <w:sz w:val="24"/>
          <w:szCs w:val="24"/>
          <w:u w:val="single"/>
        </w:rPr>
        <w:t>OpenAI API Key</w:t>
      </w:r>
    </w:p>
    <w:p w14:paraId="717D25F8" w14:textId="77777777" w:rsidR="003C3321" w:rsidRPr="006B37E5" w:rsidRDefault="003C3321" w:rsidP="003C3321">
      <w:pPr>
        <w:pStyle w:val="ListNumber"/>
        <w:tabs>
          <w:tab w:val="num" w:pos="360"/>
        </w:tabs>
        <w:ind w:left="360" w:hanging="360"/>
        <w:rPr>
          <w:bCs/>
        </w:rPr>
      </w:pPr>
      <w:r w:rsidRPr="006B37E5">
        <w:rPr>
          <w:bCs/>
        </w:rPr>
        <w:t>Go to</w:t>
      </w:r>
      <w:r w:rsidRPr="00BC1521">
        <w:rPr>
          <w:b/>
        </w:rPr>
        <w:t xml:space="preserve">: </w:t>
      </w:r>
      <w:hyperlink r:id="rId14" w:history="1">
        <w:r w:rsidRPr="00BC1521">
          <w:rPr>
            <w:rStyle w:val="Hyperlink"/>
            <w:b/>
            <w:u w:val="none"/>
          </w:rPr>
          <w:t>platform.openai.com</w:t>
        </w:r>
      </w:hyperlink>
      <w:r>
        <w:rPr>
          <w:b/>
        </w:rPr>
        <w:t xml:space="preserve"> (</w:t>
      </w:r>
      <w:r>
        <w:rPr>
          <w:bCs/>
        </w:rPr>
        <w:t xml:space="preserve">or </w:t>
      </w:r>
      <w:r w:rsidRPr="006B37E5">
        <w:rPr>
          <w:bCs/>
        </w:rPr>
        <w:t>openai.com/api)</w:t>
      </w:r>
    </w:p>
    <w:p w14:paraId="6926820B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Sign up for an account</w:t>
      </w:r>
    </w:p>
    <w:p w14:paraId="0557CFDE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Go to the </w:t>
      </w:r>
      <w:r>
        <w:rPr>
          <w:b/>
        </w:rPr>
        <w:t>API keys</w:t>
      </w:r>
      <w:r>
        <w:t xml:space="preserve"> section (usually under account settings)</w:t>
      </w:r>
    </w:p>
    <w:p w14:paraId="14CE3265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rPr>
          <w:bCs/>
        </w:rPr>
        <w:t xml:space="preserve">Click </w:t>
      </w:r>
      <w:r>
        <w:rPr>
          <w:b/>
        </w:rPr>
        <w:t>“Create new secret key</w:t>
      </w:r>
      <w:r>
        <w:t>"</w:t>
      </w:r>
    </w:p>
    <w:p w14:paraId="45700FC1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Give it a name and copy it immediately (</w:t>
      </w:r>
      <w:r w:rsidRPr="006B37E5">
        <w:rPr>
          <w:i/>
          <w:iCs/>
        </w:rPr>
        <w:t>you won't be able to see it again</w:t>
      </w:r>
      <w:r>
        <w:t>)</w:t>
      </w:r>
    </w:p>
    <w:p w14:paraId="77192864" w14:textId="77777777" w:rsidR="003C3321" w:rsidRDefault="003C3321" w:rsidP="003C3321">
      <w:pPr>
        <w:pStyle w:val="ListNumber"/>
        <w:tabs>
          <w:tab w:val="num" w:pos="360"/>
        </w:tabs>
        <w:ind w:left="360" w:hanging="360"/>
      </w:pPr>
      <w:r>
        <w:t>Set up billing to use the API beyond any free trial credits</w:t>
      </w:r>
    </w:p>
    <w:p w14:paraId="1B2F76E5" w14:textId="77777777" w:rsidR="003C3321" w:rsidRDefault="003C3321" w:rsidP="003C3321">
      <w:r>
        <w:rPr>
          <w:b/>
        </w:rPr>
        <w:t>Important Note</w:t>
      </w:r>
      <w:r>
        <w:t>: The API platform is separate from the ChatGPT subscription. Even if you have ChatGPT Plus, you still need to set up API access separately with its own billing.</w:t>
      </w:r>
    </w:p>
    <w:p w14:paraId="29D804BD" w14:textId="77777777" w:rsidR="00404895" w:rsidRPr="003C3321" w:rsidRDefault="00404895" w:rsidP="00FC4C6D">
      <w:pPr>
        <w:jc w:val="both"/>
        <w:rPr>
          <w:rFonts w:ascii="Arial" w:hAnsi="Arial" w:cs="Arial"/>
        </w:rPr>
      </w:pPr>
    </w:p>
    <w:sectPr w:rsidR="00404895" w:rsidRPr="003C3321" w:rsidSect="00357CD1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200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AA064" w14:textId="77777777" w:rsidR="00820359" w:rsidRDefault="00820359" w:rsidP="001568AC">
      <w:r>
        <w:separator/>
      </w:r>
    </w:p>
  </w:endnote>
  <w:endnote w:type="continuationSeparator" w:id="0">
    <w:p w14:paraId="6A9B293D" w14:textId="77777777" w:rsidR="00820359" w:rsidRDefault="00820359" w:rsidP="001568AC">
      <w:r>
        <w:continuationSeparator/>
      </w:r>
    </w:p>
  </w:endnote>
  <w:endnote w:type="continuationNotice" w:id="1">
    <w:p w14:paraId="10FE0456" w14:textId="77777777" w:rsidR="00820359" w:rsidRDefault="00820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Pro-Regular">
    <w:altName w:val="Calibr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47CC" w14:textId="77777777" w:rsidR="00181FD9" w:rsidRDefault="006A31B3" w:rsidP="008B4BCA">
    <w:pPr>
      <w:pStyle w:val="Footer"/>
      <w:tabs>
        <w:tab w:val="clear" w:pos="9360"/>
        <w:tab w:val="left" w:pos="754"/>
        <w:tab w:val="left" w:pos="4151"/>
        <w:tab w:val="left" w:pos="6840"/>
      </w:tabs>
    </w:pPr>
    <w:r>
      <w:tab/>
    </w:r>
    <w:r>
      <w:tab/>
    </w:r>
    <w:r w:rsidR="008B4BCA">
      <w:tab/>
    </w:r>
    <w:r w:rsidR="00181FD9">
      <w:rPr>
        <w:noProof/>
      </w:rPr>
      <mc:AlternateContent>
        <mc:Choice Requires="wps">
          <w:drawing>
            <wp:anchor distT="0" distB="0" distL="114300" distR="114300" simplePos="0" relativeHeight="251656193" behindDoc="0" locked="0" layoutInCell="1" allowOverlap="1" wp14:anchorId="77C55A14" wp14:editId="691DA6D3">
              <wp:simplePos x="0" y="0"/>
              <wp:positionH relativeFrom="column">
                <wp:posOffset>-1075764</wp:posOffset>
              </wp:positionH>
              <wp:positionV relativeFrom="paragraph">
                <wp:posOffset>457200</wp:posOffset>
              </wp:positionV>
              <wp:extent cx="7987366" cy="174812"/>
              <wp:effectExtent l="0" t="0" r="1270" b="3175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C0A720" id="Rectangle 21" o:spid="_x0000_s1026" style="position:absolute;margin-left:-84.7pt;margin-top:36pt;width:628.95pt;height:13.75pt;z-index: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" fillcolor="#2c1a5d" stroked="f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24B8A" w14:textId="77777777" w:rsidR="00E9642C" w:rsidRDefault="003678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20" behindDoc="1" locked="0" layoutInCell="1" allowOverlap="1" wp14:anchorId="1641600B" wp14:editId="650E5378">
              <wp:simplePos x="0" y="0"/>
              <wp:positionH relativeFrom="margin">
                <wp:align>center</wp:align>
              </wp:positionH>
              <wp:positionV relativeFrom="paragraph">
                <wp:posOffset>107950</wp:posOffset>
              </wp:positionV>
              <wp:extent cx="1142925" cy="110701"/>
              <wp:effectExtent l="0" t="0" r="635" b="3810"/>
              <wp:wrapNone/>
              <wp:docPr id="874655033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2925" cy="1107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869952" w14:textId="77777777" w:rsidR="00E9642C" w:rsidRPr="00962EFC" w:rsidRDefault="00E9642C" w:rsidP="00357CD1">
                          <w:pPr>
                            <w:jc w:val="center"/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</w:pPr>
                          <w:r w:rsidRPr="00962EFC">
                            <w:rPr>
                              <w:rFonts w:ascii="Arial" w:hAnsi="Arial" w:cs="Arial"/>
                              <w:color w:val="595959" w:themeColor="text1" w:themeTint="A6"/>
                              <w:sz w:val="13"/>
                              <w:szCs w:val="13"/>
                            </w:rPr>
                            <w:t>www.centricconsulting.com</w:t>
                          </w:r>
                        </w:p>
                        <w:p w14:paraId="19B4D687" w14:textId="77777777" w:rsidR="00E9642C" w:rsidRPr="00F46DBF" w:rsidRDefault="00E9642C" w:rsidP="0036787A">
                          <w:pPr>
                            <w:ind w:firstLine="90"/>
                            <w:rPr>
                              <w:rFonts w:ascii="MyriadPro-Regular" w:hAnsi="MyriadPro-Regular" w:cs="MyriadPro-Regular"/>
                              <w:color w:val="000087"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1600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0;margin-top:8.5pt;width:90pt;height:8.7pt;z-index:-2516592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" filled="f" stroked="f">
              <v:textbox inset="0,0,0,0">
                <w:txbxContent>
                  <w:p w14:paraId="6F869952" w14:textId="77777777" w:rsidR="00E9642C" w:rsidRPr="00962EFC" w:rsidRDefault="00E9642C" w:rsidP="00357CD1">
                    <w:pPr>
                      <w:jc w:val="center"/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</w:pPr>
                    <w:r w:rsidRPr="00962EFC">
                      <w:rPr>
                        <w:rFonts w:ascii="Arial" w:hAnsi="Arial" w:cs="Arial"/>
                        <w:color w:val="595959" w:themeColor="text1" w:themeTint="A6"/>
                        <w:sz w:val="13"/>
                        <w:szCs w:val="13"/>
                      </w:rPr>
                      <w:t>www.centricconsulting.com</w:t>
                    </w:r>
                  </w:p>
                  <w:p w14:paraId="19B4D687" w14:textId="77777777" w:rsidR="00E9642C" w:rsidRPr="00F46DBF" w:rsidRDefault="00E9642C" w:rsidP="0036787A">
                    <w:pPr>
                      <w:ind w:firstLine="90"/>
                      <w:rPr>
                        <w:rFonts w:ascii="MyriadPro-Regular" w:hAnsi="MyriadPro-Regular" w:cs="MyriadPro-Regular"/>
                        <w:color w:val="000087"/>
                        <w:sz w:val="13"/>
                        <w:szCs w:val="13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9642C">
      <w:rPr>
        <w:noProof/>
      </w:rPr>
      <mc:AlternateContent>
        <mc:Choice Requires="wps">
          <w:drawing>
            <wp:anchor distT="0" distB="0" distL="114300" distR="114300" simplePos="0" relativeHeight="251656195" behindDoc="0" locked="0" layoutInCell="1" allowOverlap="1" wp14:anchorId="71A51BC0" wp14:editId="662689F0">
              <wp:simplePos x="0" y="0"/>
              <wp:positionH relativeFrom="column">
                <wp:posOffset>-1131045</wp:posOffset>
              </wp:positionH>
              <wp:positionV relativeFrom="paragraph">
                <wp:posOffset>455930</wp:posOffset>
              </wp:positionV>
              <wp:extent cx="7987366" cy="174812"/>
              <wp:effectExtent l="0" t="0" r="1270" b="3175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87366" cy="174812"/>
                      </a:xfrm>
                      <a:prstGeom prst="rect">
                        <a:avLst/>
                      </a:prstGeom>
                      <a:solidFill>
                        <a:srgbClr val="2C1A5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2CE2F3" id="Rectangle 27" o:spid="_x0000_s1026" style="position:absolute;margin-left:-89.05pt;margin-top:35.9pt;width:628.95pt;height:13.75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" fillcolor="#2c1a5d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6462C" w14:textId="77777777" w:rsidR="00820359" w:rsidRDefault="00820359" w:rsidP="001568AC">
      <w:r>
        <w:separator/>
      </w:r>
    </w:p>
  </w:footnote>
  <w:footnote w:type="continuationSeparator" w:id="0">
    <w:p w14:paraId="365B268A" w14:textId="77777777" w:rsidR="00820359" w:rsidRDefault="00820359" w:rsidP="001568AC">
      <w:r>
        <w:continuationSeparator/>
      </w:r>
    </w:p>
  </w:footnote>
  <w:footnote w:type="continuationNotice" w:id="1">
    <w:p w14:paraId="4051626D" w14:textId="77777777" w:rsidR="00820359" w:rsidRDefault="008203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EC2BB" w14:textId="77777777" w:rsidR="001568AC" w:rsidRDefault="006824BB" w:rsidP="00357CD1">
    <w:pPr>
      <w:pStyle w:val="Header"/>
      <w:tabs>
        <w:tab w:val="clear" w:pos="4680"/>
        <w:tab w:val="left" w:pos="8566"/>
        <w:tab w:val="left" w:pos="9093"/>
        <w:tab w:val="left" w:pos="9273"/>
      </w:tabs>
      <w:ind w:left="-720"/>
      <w:jc w:val="center"/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6436" behindDoc="0" locked="0" layoutInCell="1" allowOverlap="1" wp14:anchorId="4F6E090E" wp14:editId="4B5E3288">
              <wp:simplePos x="0" y="0"/>
              <wp:positionH relativeFrom="margin">
                <wp:posOffset>4295140</wp:posOffset>
              </wp:positionH>
              <wp:positionV relativeFrom="paragraph">
                <wp:posOffset>53340</wp:posOffset>
              </wp:positionV>
              <wp:extent cx="2103415" cy="293040"/>
              <wp:effectExtent l="0" t="0" r="5080" b="0"/>
              <wp:wrapNone/>
              <wp:docPr id="176277358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318586957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8406212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1508026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9558917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0994335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7954A4" id="Group 7" o:spid="_x0000_s1026" style="position:absolute;margin-left:338.2pt;margin-top:4.2pt;width:165.6pt;height:23.05pt;z-index:251666436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73F74" w14:textId="77777777" w:rsidR="00E9642C" w:rsidRPr="0036787A" w:rsidRDefault="0019426A" w:rsidP="00357CD1">
    <w:pPr>
      <w:pStyle w:val="Header"/>
      <w:jc w:val="center"/>
      <w:rPr>
        <w:rFonts w:ascii="Arial" w:hAnsi="Arial" w:cs="Arial"/>
      </w:rPr>
    </w:pPr>
    <w:r w:rsidRPr="0036787A">
      <w:rPr>
        <w:rFonts w:ascii="Arial" w:hAnsi="Arial" w:cs="Arial"/>
        <w:noProof/>
      </w:rPr>
      <mc:AlternateContent>
        <mc:Choice Requires="wpg">
          <w:drawing>
            <wp:anchor distT="0" distB="0" distL="114300" distR="114300" simplePos="0" relativeHeight="251664388" behindDoc="0" locked="0" layoutInCell="1" allowOverlap="1" wp14:anchorId="3195ECB5" wp14:editId="5FA69F7D">
              <wp:simplePos x="0" y="0"/>
              <wp:positionH relativeFrom="margin">
                <wp:posOffset>4462780</wp:posOffset>
              </wp:positionH>
              <wp:positionV relativeFrom="paragraph">
                <wp:posOffset>109855</wp:posOffset>
              </wp:positionV>
              <wp:extent cx="2103415" cy="293040"/>
              <wp:effectExtent l="0" t="0" r="5080" b="0"/>
              <wp:wrapNone/>
              <wp:docPr id="1360180152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03415" cy="293040"/>
                        <a:chOff x="0" y="0"/>
                        <a:chExt cx="2103415" cy="293040"/>
                      </a:xfrm>
                    </wpg:grpSpPr>
                    <wps:wsp>
                      <wps:cNvPr id="1509194590" name="Freeform 1"/>
                      <wps:cNvSpPr/>
                      <wps:spPr>
                        <a:xfrm>
                          <a:off x="136800" y="0"/>
                          <a:ext cx="94987" cy="293040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8716823" name="Freeform 2"/>
                      <wps:cNvSpPr/>
                      <wps:spPr>
                        <a:xfrm>
                          <a:off x="0" y="0"/>
                          <a:ext cx="94615" cy="292735"/>
                        </a:xfrm>
                        <a:custGeom>
                          <a:avLst/>
                          <a:gdLst>
                            <a:gd name="connsiteX0" fmla="*/ 94989 w 94988"/>
                            <a:gd name="connsiteY0" fmla="*/ 0 h 293080"/>
                            <a:gd name="connsiteX1" fmla="*/ 0 w 94988"/>
                            <a:gd name="connsiteY1" fmla="*/ 146540 h 293080"/>
                            <a:gd name="connsiteX2" fmla="*/ 94989 w 94988"/>
                            <a:gd name="connsiteY2" fmla="*/ 293080 h 293080"/>
                            <a:gd name="connsiteX3" fmla="*/ 51158 w 94988"/>
                            <a:gd name="connsiteY3" fmla="*/ 146540 h 293080"/>
                            <a:gd name="connsiteX4" fmla="*/ 94989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94989" y="0"/>
                              </a:moveTo>
                              <a:cubicBezTo>
                                <a:pt x="38990" y="25121"/>
                                <a:pt x="0" y="81251"/>
                                <a:pt x="0" y="146540"/>
                              </a:cubicBezTo>
                              <a:cubicBezTo>
                                <a:pt x="0" y="211829"/>
                                <a:pt x="38990" y="267959"/>
                                <a:pt x="94989" y="293080"/>
                              </a:cubicBezTo>
                              <a:cubicBezTo>
                                <a:pt x="67382" y="250950"/>
                                <a:pt x="51158" y="200708"/>
                                <a:pt x="51158" y="146540"/>
                              </a:cubicBezTo>
                              <a:cubicBezTo>
                                <a:pt x="51158" y="92373"/>
                                <a:pt x="67382" y="42130"/>
                                <a:pt x="94989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57777675" name="Freeform 3"/>
                      <wps:cNvSpPr/>
                      <wps:spPr>
                        <a:xfrm>
                          <a:off x="18792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2620571" name="Freeform 4"/>
                      <wps:cNvSpPr/>
                      <wps:spPr>
                        <a:xfrm>
                          <a:off x="2008800" y="0"/>
                          <a:ext cx="94615" cy="292735"/>
                        </a:xfrm>
                        <a:custGeom>
                          <a:avLst/>
                          <a:gdLst>
                            <a:gd name="connsiteX0" fmla="*/ 0 w 94988"/>
                            <a:gd name="connsiteY0" fmla="*/ 0 h 293080"/>
                            <a:gd name="connsiteX1" fmla="*/ 94989 w 94988"/>
                            <a:gd name="connsiteY1" fmla="*/ 146540 h 293080"/>
                            <a:gd name="connsiteX2" fmla="*/ 0 w 94988"/>
                            <a:gd name="connsiteY2" fmla="*/ 293080 h 293080"/>
                            <a:gd name="connsiteX3" fmla="*/ 43831 w 94988"/>
                            <a:gd name="connsiteY3" fmla="*/ 146540 h 293080"/>
                            <a:gd name="connsiteX4" fmla="*/ 0 w 94988"/>
                            <a:gd name="connsiteY4" fmla="*/ 0 h 293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4988" h="293080">
                              <a:moveTo>
                                <a:pt x="0" y="0"/>
                              </a:moveTo>
                              <a:cubicBezTo>
                                <a:pt x="55999" y="25121"/>
                                <a:pt x="94989" y="81251"/>
                                <a:pt x="94989" y="146540"/>
                              </a:cubicBezTo>
                              <a:cubicBezTo>
                                <a:pt x="94989" y="211829"/>
                                <a:pt x="55999" y="267959"/>
                                <a:pt x="0" y="293080"/>
                              </a:cubicBezTo>
                              <a:cubicBezTo>
                                <a:pt x="27607" y="250950"/>
                                <a:pt x="43831" y="200708"/>
                                <a:pt x="43831" y="146540"/>
                              </a:cubicBezTo>
                              <a:cubicBezTo>
                                <a:pt x="43831" y="92373"/>
                                <a:pt x="27607" y="4213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FCB8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3139732" name="Freeform 5"/>
                      <wps:cNvSpPr/>
                      <wps:spPr>
                        <a:xfrm>
                          <a:off x="273600" y="14400"/>
                          <a:ext cx="1534795" cy="250825"/>
                        </a:xfrm>
                        <a:custGeom>
                          <a:avLst/>
                          <a:gdLst>
                            <a:gd name="connsiteX0" fmla="*/ 1523612 w 1534863"/>
                            <a:gd name="connsiteY0" fmla="*/ 197306 h 251081"/>
                            <a:gd name="connsiteX1" fmla="*/ 1477426 w 1534863"/>
                            <a:gd name="connsiteY1" fmla="*/ 205287 h 251081"/>
                            <a:gd name="connsiteX2" fmla="*/ 1399970 w 1534863"/>
                            <a:gd name="connsiteY2" fmla="*/ 125868 h 251081"/>
                            <a:gd name="connsiteX3" fmla="*/ 1477164 w 1534863"/>
                            <a:gd name="connsiteY3" fmla="*/ 45140 h 251081"/>
                            <a:gd name="connsiteX4" fmla="*/ 1523350 w 1534863"/>
                            <a:gd name="connsiteY4" fmla="*/ 54168 h 251081"/>
                            <a:gd name="connsiteX5" fmla="*/ 1534864 w 1534863"/>
                            <a:gd name="connsiteY5" fmla="*/ 10860 h 251081"/>
                            <a:gd name="connsiteX6" fmla="*/ 1474940 w 1534863"/>
                            <a:gd name="connsiteY6" fmla="*/ 0 h 251081"/>
                            <a:gd name="connsiteX7" fmla="*/ 1342139 w 1534863"/>
                            <a:gd name="connsiteY7" fmla="*/ 128746 h 251081"/>
                            <a:gd name="connsiteX8" fmla="*/ 1469445 w 1534863"/>
                            <a:gd name="connsiteY8" fmla="*/ 251081 h 251081"/>
                            <a:gd name="connsiteX9" fmla="*/ 1531462 w 1534863"/>
                            <a:gd name="connsiteY9" fmla="*/ 240614 h 251081"/>
                            <a:gd name="connsiteX10" fmla="*/ 1523481 w 1534863"/>
                            <a:gd name="connsiteY10" fmla="*/ 197306 h 251081"/>
                            <a:gd name="connsiteX11" fmla="*/ 1523481 w 1534863"/>
                            <a:gd name="connsiteY11" fmla="*/ 197306 h 251081"/>
                            <a:gd name="connsiteX12" fmla="*/ 1222291 w 1534863"/>
                            <a:gd name="connsiteY12" fmla="*/ 247025 h 251081"/>
                            <a:gd name="connsiteX13" fmla="*/ 1277112 w 1534863"/>
                            <a:gd name="connsiteY13" fmla="*/ 247025 h 251081"/>
                            <a:gd name="connsiteX14" fmla="*/ 1277112 w 1534863"/>
                            <a:gd name="connsiteY14" fmla="*/ 3925 h 251081"/>
                            <a:gd name="connsiteX15" fmla="*/ 1222291 w 1534863"/>
                            <a:gd name="connsiteY15" fmla="*/ 3925 h 251081"/>
                            <a:gd name="connsiteX16" fmla="*/ 1222291 w 1534863"/>
                            <a:gd name="connsiteY16" fmla="*/ 247025 h 251081"/>
                            <a:gd name="connsiteX17" fmla="*/ 1033884 w 1534863"/>
                            <a:gd name="connsiteY17" fmla="*/ 45140 h 251081"/>
                            <a:gd name="connsiteX18" fmla="*/ 1058743 w 1534863"/>
                            <a:gd name="connsiteY18" fmla="*/ 43308 h 251081"/>
                            <a:gd name="connsiteX19" fmla="*/ 1099172 w 1534863"/>
                            <a:gd name="connsiteY19" fmla="*/ 76803 h 251081"/>
                            <a:gd name="connsiteX20" fmla="*/ 1055472 w 1534863"/>
                            <a:gd name="connsiteY20" fmla="*/ 111868 h 251081"/>
                            <a:gd name="connsiteX21" fmla="*/ 1033884 w 1534863"/>
                            <a:gd name="connsiteY21" fmla="*/ 111868 h 251081"/>
                            <a:gd name="connsiteX22" fmla="*/ 1033884 w 1534863"/>
                            <a:gd name="connsiteY22" fmla="*/ 45140 h 251081"/>
                            <a:gd name="connsiteX23" fmla="*/ 979455 w 1534863"/>
                            <a:gd name="connsiteY23" fmla="*/ 247025 h 251081"/>
                            <a:gd name="connsiteX24" fmla="*/ 1033884 w 1534863"/>
                            <a:gd name="connsiteY24" fmla="*/ 247025 h 251081"/>
                            <a:gd name="connsiteX25" fmla="*/ 1033884 w 1534863"/>
                            <a:gd name="connsiteY25" fmla="*/ 151381 h 251081"/>
                            <a:gd name="connsiteX26" fmla="*/ 1050108 w 1534863"/>
                            <a:gd name="connsiteY26" fmla="*/ 151381 h 251081"/>
                            <a:gd name="connsiteX27" fmla="*/ 1090145 w 1534863"/>
                            <a:gd name="connsiteY27" fmla="*/ 190371 h 251081"/>
                            <a:gd name="connsiteX28" fmla="*/ 1106761 w 1534863"/>
                            <a:gd name="connsiteY28" fmla="*/ 247025 h 251081"/>
                            <a:gd name="connsiteX29" fmla="*/ 1163021 w 1534863"/>
                            <a:gd name="connsiteY29" fmla="*/ 247025 h 251081"/>
                            <a:gd name="connsiteX30" fmla="*/ 1143527 w 1534863"/>
                            <a:gd name="connsiteY30" fmla="*/ 178203 h 251081"/>
                            <a:gd name="connsiteX31" fmla="*/ 1111079 w 1534863"/>
                            <a:gd name="connsiteY31" fmla="*/ 133064 h 251081"/>
                            <a:gd name="connsiteX32" fmla="*/ 1111079 w 1534863"/>
                            <a:gd name="connsiteY32" fmla="*/ 132017 h 251081"/>
                            <a:gd name="connsiteX33" fmla="*/ 1153994 w 1534863"/>
                            <a:gd name="connsiteY33" fmla="*/ 72485 h 251081"/>
                            <a:gd name="connsiteX34" fmla="*/ 1131228 w 1534863"/>
                            <a:gd name="connsiteY34" fmla="*/ 21589 h 251081"/>
                            <a:gd name="connsiteX35" fmla="*/ 1052594 w 1534863"/>
                            <a:gd name="connsiteY35" fmla="*/ 2093 h 251081"/>
                            <a:gd name="connsiteX36" fmla="*/ 979325 w 1534863"/>
                            <a:gd name="connsiteY36" fmla="*/ 7458 h 251081"/>
                            <a:gd name="connsiteX37" fmla="*/ 979325 w 1534863"/>
                            <a:gd name="connsiteY37" fmla="*/ 247025 h 251081"/>
                            <a:gd name="connsiteX38" fmla="*/ 979455 w 1534863"/>
                            <a:gd name="connsiteY38" fmla="*/ 247025 h 251081"/>
                            <a:gd name="connsiteX39" fmla="*/ 800469 w 1534863"/>
                            <a:gd name="connsiteY39" fmla="*/ 247025 h 251081"/>
                            <a:gd name="connsiteX40" fmla="*/ 855290 w 1534863"/>
                            <a:gd name="connsiteY40" fmla="*/ 247025 h 251081"/>
                            <a:gd name="connsiteX41" fmla="*/ 855290 w 1534863"/>
                            <a:gd name="connsiteY41" fmla="*/ 50112 h 251081"/>
                            <a:gd name="connsiteX42" fmla="*/ 921625 w 1534863"/>
                            <a:gd name="connsiteY42" fmla="*/ 50112 h 251081"/>
                            <a:gd name="connsiteX43" fmla="*/ 921625 w 1534863"/>
                            <a:gd name="connsiteY43" fmla="*/ 3925 h 251081"/>
                            <a:gd name="connsiteX44" fmla="*/ 734788 w 1534863"/>
                            <a:gd name="connsiteY44" fmla="*/ 3925 h 251081"/>
                            <a:gd name="connsiteX45" fmla="*/ 734788 w 1534863"/>
                            <a:gd name="connsiteY45" fmla="*/ 50112 h 251081"/>
                            <a:gd name="connsiteX46" fmla="*/ 800469 w 1534863"/>
                            <a:gd name="connsiteY46" fmla="*/ 50112 h 251081"/>
                            <a:gd name="connsiteX47" fmla="*/ 800469 w 1534863"/>
                            <a:gd name="connsiteY47" fmla="*/ 247025 h 251081"/>
                            <a:gd name="connsiteX48" fmla="*/ 526232 w 1534863"/>
                            <a:gd name="connsiteY48" fmla="*/ 247025 h 251081"/>
                            <a:gd name="connsiteX49" fmla="*/ 526232 w 1534863"/>
                            <a:gd name="connsiteY49" fmla="*/ 173755 h 251081"/>
                            <a:gd name="connsiteX50" fmla="*/ 523746 w 1534863"/>
                            <a:gd name="connsiteY50" fmla="*/ 67382 h 251081"/>
                            <a:gd name="connsiteX51" fmla="*/ 525185 w 1534863"/>
                            <a:gd name="connsiteY51" fmla="*/ 67382 h 251081"/>
                            <a:gd name="connsiteX52" fmla="*/ 567446 w 1534863"/>
                            <a:gd name="connsiteY52" fmla="*/ 153213 h 251081"/>
                            <a:gd name="connsiteX53" fmla="*/ 619388 w 1534863"/>
                            <a:gd name="connsiteY53" fmla="*/ 247025 h 251081"/>
                            <a:gd name="connsiteX54" fmla="*/ 677088 w 1534863"/>
                            <a:gd name="connsiteY54" fmla="*/ 247025 h 251081"/>
                            <a:gd name="connsiteX55" fmla="*/ 677088 w 1534863"/>
                            <a:gd name="connsiteY55" fmla="*/ 3925 h 251081"/>
                            <a:gd name="connsiteX56" fmla="*/ 626585 w 1534863"/>
                            <a:gd name="connsiteY56" fmla="*/ 3925 h 251081"/>
                            <a:gd name="connsiteX57" fmla="*/ 626585 w 1534863"/>
                            <a:gd name="connsiteY57" fmla="*/ 74579 h 251081"/>
                            <a:gd name="connsiteX58" fmla="*/ 630902 w 1534863"/>
                            <a:gd name="connsiteY58" fmla="*/ 176372 h 251081"/>
                            <a:gd name="connsiteX59" fmla="*/ 630117 w 1534863"/>
                            <a:gd name="connsiteY59" fmla="*/ 176372 h 251081"/>
                            <a:gd name="connsiteX60" fmla="*/ 590473 w 1534863"/>
                            <a:gd name="connsiteY60" fmla="*/ 93027 h 251081"/>
                            <a:gd name="connsiteX61" fmla="*/ 539970 w 1534863"/>
                            <a:gd name="connsiteY61" fmla="*/ 3925 h 251081"/>
                            <a:gd name="connsiteX62" fmla="*/ 475859 w 1534863"/>
                            <a:gd name="connsiteY62" fmla="*/ 3925 h 251081"/>
                            <a:gd name="connsiteX63" fmla="*/ 475859 w 1534863"/>
                            <a:gd name="connsiteY63" fmla="*/ 247025 h 251081"/>
                            <a:gd name="connsiteX64" fmla="*/ 526362 w 1534863"/>
                            <a:gd name="connsiteY64" fmla="*/ 247025 h 251081"/>
                            <a:gd name="connsiteX65" fmla="*/ 526362 w 1534863"/>
                            <a:gd name="connsiteY65" fmla="*/ 247025 h 251081"/>
                            <a:gd name="connsiteX66" fmla="*/ 399188 w 1534863"/>
                            <a:gd name="connsiteY66" fmla="*/ 99569 h 251081"/>
                            <a:gd name="connsiteX67" fmla="*/ 309694 w 1534863"/>
                            <a:gd name="connsiteY67" fmla="*/ 99569 h 251081"/>
                            <a:gd name="connsiteX68" fmla="*/ 309694 w 1534863"/>
                            <a:gd name="connsiteY68" fmla="*/ 49065 h 251081"/>
                            <a:gd name="connsiteX69" fmla="*/ 404552 w 1534863"/>
                            <a:gd name="connsiteY69" fmla="*/ 49065 h 251081"/>
                            <a:gd name="connsiteX70" fmla="*/ 404552 w 1534863"/>
                            <a:gd name="connsiteY70" fmla="*/ 3925 h 251081"/>
                            <a:gd name="connsiteX71" fmla="*/ 254873 w 1534863"/>
                            <a:gd name="connsiteY71" fmla="*/ 3925 h 251081"/>
                            <a:gd name="connsiteX72" fmla="*/ 254873 w 1534863"/>
                            <a:gd name="connsiteY72" fmla="*/ 247025 h 251081"/>
                            <a:gd name="connsiteX73" fmla="*/ 409655 w 1534863"/>
                            <a:gd name="connsiteY73" fmla="*/ 247025 h 251081"/>
                            <a:gd name="connsiteX74" fmla="*/ 409655 w 1534863"/>
                            <a:gd name="connsiteY74" fmla="*/ 201885 h 251081"/>
                            <a:gd name="connsiteX75" fmla="*/ 309694 w 1534863"/>
                            <a:gd name="connsiteY75" fmla="*/ 201885 h 251081"/>
                            <a:gd name="connsiteX76" fmla="*/ 309694 w 1534863"/>
                            <a:gd name="connsiteY76" fmla="*/ 144185 h 251081"/>
                            <a:gd name="connsiteX77" fmla="*/ 399188 w 1534863"/>
                            <a:gd name="connsiteY77" fmla="*/ 144185 h 251081"/>
                            <a:gd name="connsiteX78" fmla="*/ 399188 w 1534863"/>
                            <a:gd name="connsiteY78" fmla="*/ 99438 h 251081"/>
                            <a:gd name="connsiteX79" fmla="*/ 399188 w 1534863"/>
                            <a:gd name="connsiteY79" fmla="*/ 99438 h 251081"/>
                            <a:gd name="connsiteX80" fmla="*/ 181604 w 1534863"/>
                            <a:gd name="connsiteY80" fmla="*/ 197306 h 251081"/>
                            <a:gd name="connsiteX81" fmla="*/ 135418 w 1534863"/>
                            <a:gd name="connsiteY81" fmla="*/ 205287 h 251081"/>
                            <a:gd name="connsiteX82" fmla="*/ 57831 w 1534863"/>
                            <a:gd name="connsiteY82" fmla="*/ 125868 h 251081"/>
                            <a:gd name="connsiteX83" fmla="*/ 135025 w 1534863"/>
                            <a:gd name="connsiteY83" fmla="*/ 45140 h 251081"/>
                            <a:gd name="connsiteX84" fmla="*/ 181211 w 1534863"/>
                            <a:gd name="connsiteY84" fmla="*/ 54168 h 251081"/>
                            <a:gd name="connsiteX85" fmla="*/ 192725 w 1534863"/>
                            <a:gd name="connsiteY85" fmla="*/ 10860 h 251081"/>
                            <a:gd name="connsiteX86" fmla="*/ 132801 w 1534863"/>
                            <a:gd name="connsiteY86" fmla="*/ 0 h 251081"/>
                            <a:gd name="connsiteX87" fmla="*/ 0 w 1534863"/>
                            <a:gd name="connsiteY87" fmla="*/ 128746 h 251081"/>
                            <a:gd name="connsiteX88" fmla="*/ 127306 w 1534863"/>
                            <a:gd name="connsiteY88" fmla="*/ 251081 h 251081"/>
                            <a:gd name="connsiteX89" fmla="*/ 189323 w 1534863"/>
                            <a:gd name="connsiteY89" fmla="*/ 240614 h 251081"/>
                            <a:gd name="connsiteX90" fmla="*/ 181342 w 1534863"/>
                            <a:gd name="connsiteY90" fmla="*/ 197306 h 251081"/>
                            <a:gd name="connsiteX91" fmla="*/ 181604 w 1534863"/>
                            <a:gd name="connsiteY91" fmla="*/ 197306 h 2510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</a:cxnLst>
                          <a:rect l="l" t="t" r="r" b="b"/>
                          <a:pathLst>
                            <a:path w="1534863" h="251081">
                              <a:moveTo>
                                <a:pt x="1523612" y="197306"/>
                              </a:moveTo>
                              <a:cubicBezTo>
                                <a:pt x="1512491" y="202016"/>
                                <a:pt x="1494435" y="205287"/>
                                <a:pt x="1477426" y="205287"/>
                              </a:cubicBezTo>
                              <a:cubicBezTo>
                                <a:pt x="1428754" y="205287"/>
                                <a:pt x="1399970" y="174671"/>
                                <a:pt x="1399970" y="125868"/>
                              </a:cubicBezTo>
                              <a:cubicBezTo>
                                <a:pt x="1399970" y="77064"/>
                                <a:pt x="1433857" y="45140"/>
                                <a:pt x="1477164" y="45140"/>
                              </a:cubicBezTo>
                              <a:cubicBezTo>
                                <a:pt x="1520472" y="45140"/>
                                <a:pt x="1512491" y="49457"/>
                                <a:pt x="1523350" y="54168"/>
                              </a:cubicBezTo>
                              <a:lnTo>
                                <a:pt x="1534864" y="10860"/>
                              </a:lnTo>
                              <a:cubicBezTo>
                                <a:pt x="1525182" y="5757"/>
                                <a:pt x="1503463" y="0"/>
                                <a:pt x="1474940" y="0"/>
                              </a:cubicBezTo>
                              <a:cubicBezTo>
                                <a:pt x="1401409" y="0"/>
                                <a:pt x="1342139" y="45794"/>
                                <a:pt x="1342139" y="128746"/>
                              </a:cubicBezTo>
                              <a:cubicBezTo>
                                <a:pt x="1342139" y="211698"/>
                                <a:pt x="1385446" y="251081"/>
                                <a:pt x="1469445" y="251081"/>
                              </a:cubicBezTo>
                              <a:cubicBezTo>
                                <a:pt x="1553443" y="251081"/>
                                <a:pt x="1521780" y="245324"/>
                                <a:pt x="1531462" y="240614"/>
                              </a:cubicBezTo>
                              <a:lnTo>
                                <a:pt x="1523481" y="197306"/>
                              </a:lnTo>
                              <a:lnTo>
                                <a:pt x="1523481" y="197306"/>
                              </a:lnTo>
                              <a:close/>
                              <a:moveTo>
                                <a:pt x="1222291" y="247025"/>
                              </a:moveTo>
                              <a:lnTo>
                                <a:pt x="1277112" y="247025"/>
                              </a:lnTo>
                              <a:lnTo>
                                <a:pt x="1277112" y="3925"/>
                              </a:lnTo>
                              <a:lnTo>
                                <a:pt x="1222291" y="3925"/>
                              </a:lnTo>
                              <a:lnTo>
                                <a:pt x="1222291" y="247025"/>
                              </a:lnTo>
                              <a:close/>
                              <a:moveTo>
                                <a:pt x="1033884" y="45140"/>
                              </a:moveTo>
                              <a:cubicBezTo>
                                <a:pt x="1037809" y="44093"/>
                                <a:pt x="1045398" y="43308"/>
                                <a:pt x="1058743" y="43308"/>
                              </a:cubicBezTo>
                              <a:cubicBezTo>
                                <a:pt x="1083995" y="43308"/>
                                <a:pt x="1099172" y="54822"/>
                                <a:pt x="1099172" y="76803"/>
                              </a:cubicBezTo>
                              <a:cubicBezTo>
                                <a:pt x="1099172" y="98784"/>
                                <a:pt x="1082948" y="111868"/>
                                <a:pt x="1055472" y="111868"/>
                              </a:cubicBezTo>
                              <a:lnTo>
                                <a:pt x="1033884" y="111868"/>
                              </a:lnTo>
                              <a:lnTo>
                                <a:pt x="1033884" y="45140"/>
                              </a:lnTo>
                              <a:close/>
                              <a:moveTo>
                                <a:pt x="979455" y="247025"/>
                              </a:moveTo>
                              <a:lnTo>
                                <a:pt x="1033884" y="247025"/>
                              </a:lnTo>
                              <a:lnTo>
                                <a:pt x="1033884" y="151381"/>
                              </a:lnTo>
                              <a:lnTo>
                                <a:pt x="1050108" y="151381"/>
                              </a:lnTo>
                              <a:cubicBezTo>
                                <a:pt x="1072743" y="151774"/>
                                <a:pt x="1083341" y="159624"/>
                                <a:pt x="1090145" y="190371"/>
                              </a:cubicBezTo>
                              <a:cubicBezTo>
                                <a:pt x="1096948" y="220334"/>
                                <a:pt x="1103098" y="240221"/>
                                <a:pt x="1106761" y="247025"/>
                              </a:cubicBezTo>
                              <a:lnTo>
                                <a:pt x="1163021" y="247025"/>
                              </a:lnTo>
                              <a:cubicBezTo>
                                <a:pt x="1158311" y="237605"/>
                                <a:pt x="1151115" y="205941"/>
                                <a:pt x="1143527" y="178203"/>
                              </a:cubicBezTo>
                              <a:cubicBezTo>
                                <a:pt x="1137377" y="155830"/>
                                <a:pt x="1128088" y="139998"/>
                                <a:pt x="1111079" y="133064"/>
                              </a:cubicBezTo>
                              <a:lnTo>
                                <a:pt x="1111079" y="132017"/>
                              </a:lnTo>
                              <a:cubicBezTo>
                                <a:pt x="1132013" y="124428"/>
                                <a:pt x="1153994" y="103102"/>
                                <a:pt x="1153994" y="72485"/>
                              </a:cubicBezTo>
                              <a:cubicBezTo>
                                <a:pt x="1153994" y="41869"/>
                                <a:pt x="1146012" y="33233"/>
                                <a:pt x="1131228" y="21589"/>
                              </a:cubicBezTo>
                              <a:cubicBezTo>
                                <a:pt x="1113957" y="7458"/>
                                <a:pt x="1088705" y="2093"/>
                                <a:pt x="1052594" y="2093"/>
                              </a:cubicBezTo>
                              <a:cubicBezTo>
                                <a:pt x="1016483" y="2093"/>
                                <a:pt x="996988" y="4318"/>
                                <a:pt x="979325" y="7458"/>
                              </a:cubicBezTo>
                              <a:lnTo>
                                <a:pt x="979325" y="247025"/>
                              </a:lnTo>
                              <a:lnTo>
                                <a:pt x="979455" y="247025"/>
                              </a:lnTo>
                              <a:close/>
                              <a:moveTo>
                                <a:pt x="800469" y="247025"/>
                              </a:moveTo>
                              <a:lnTo>
                                <a:pt x="855290" y="247025"/>
                              </a:lnTo>
                              <a:lnTo>
                                <a:pt x="855290" y="50112"/>
                              </a:lnTo>
                              <a:lnTo>
                                <a:pt x="921625" y="50112"/>
                              </a:lnTo>
                              <a:lnTo>
                                <a:pt x="921625" y="3925"/>
                              </a:lnTo>
                              <a:lnTo>
                                <a:pt x="734788" y="3925"/>
                              </a:lnTo>
                              <a:lnTo>
                                <a:pt x="734788" y="50112"/>
                              </a:lnTo>
                              <a:lnTo>
                                <a:pt x="800469" y="50112"/>
                              </a:lnTo>
                              <a:lnTo>
                                <a:pt x="800469" y="247025"/>
                              </a:lnTo>
                              <a:close/>
                              <a:moveTo>
                                <a:pt x="526232" y="247025"/>
                              </a:moveTo>
                              <a:lnTo>
                                <a:pt x="526232" y="173755"/>
                              </a:lnTo>
                              <a:cubicBezTo>
                                <a:pt x="526232" y="134110"/>
                                <a:pt x="525577" y="99831"/>
                                <a:pt x="523746" y="67382"/>
                              </a:cubicBezTo>
                              <a:lnTo>
                                <a:pt x="525185" y="67382"/>
                              </a:lnTo>
                              <a:cubicBezTo>
                                <a:pt x="536699" y="95905"/>
                                <a:pt x="552923" y="126914"/>
                                <a:pt x="567446" y="153213"/>
                              </a:cubicBezTo>
                              <a:lnTo>
                                <a:pt x="619388" y="247025"/>
                              </a:lnTo>
                              <a:lnTo>
                                <a:pt x="677088" y="247025"/>
                              </a:lnTo>
                              <a:lnTo>
                                <a:pt x="677088" y="3925"/>
                              </a:lnTo>
                              <a:lnTo>
                                <a:pt x="626585" y="3925"/>
                              </a:lnTo>
                              <a:lnTo>
                                <a:pt x="626585" y="74579"/>
                              </a:lnTo>
                              <a:cubicBezTo>
                                <a:pt x="626585" y="111344"/>
                                <a:pt x="627631" y="144185"/>
                                <a:pt x="630902" y="176372"/>
                              </a:cubicBezTo>
                              <a:lnTo>
                                <a:pt x="630117" y="176372"/>
                              </a:lnTo>
                              <a:cubicBezTo>
                                <a:pt x="618996" y="148895"/>
                                <a:pt x="604865" y="118671"/>
                                <a:pt x="590473" y="93027"/>
                              </a:cubicBezTo>
                              <a:lnTo>
                                <a:pt x="539970" y="3925"/>
                              </a:lnTo>
                              <a:lnTo>
                                <a:pt x="475859" y="3925"/>
                              </a:lnTo>
                              <a:lnTo>
                                <a:pt x="475859" y="247025"/>
                              </a:lnTo>
                              <a:lnTo>
                                <a:pt x="526362" y="247025"/>
                              </a:lnTo>
                              <a:lnTo>
                                <a:pt x="526362" y="247025"/>
                              </a:lnTo>
                              <a:close/>
                              <a:moveTo>
                                <a:pt x="399188" y="99569"/>
                              </a:moveTo>
                              <a:lnTo>
                                <a:pt x="309694" y="99569"/>
                              </a:lnTo>
                              <a:lnTo>
                                <a:pt x="309694" y="49065"/>
                              </a:lnTo>
                              <a:lnTo>
                                <a:pt x="404552" y="49065"/>
                              </a:lnTo>
                              <a:lnTo>
                                <a:pt x="404552" y="3925"/>
                              </a:lnTo>
                              <a:lnTo>
                                <a:pt x="254873" y="3925"/>
                              </a:lnTo>
                              <a:lnTo>
                                <a:pt x="254873" y="247025"/>
                              </a:lnTo>
                              <a:lnTo>
                                <a:pt x="409655" y="247025"/>
                              </a:lnTo>
                              <a:lnTo>
                                <a:pt x="409655" y="201885"/>
                              </a:lnTo>
                              <a:lnTo>
                                <a:pt x="309694" y="201885"/>
                              </a:lnTo>
                              <a:lnTo>
                                <a:pt x="309694" y="144185"/>
                              </a:lnTo>
                              <a:lnTo>
                                <a:pt x="399188" y="144185"/>
                              </a:lnTo>
                              <a:lnTo>
                                <a:pt x="399188" y="99438"/>
                              </a:lnTo>
                              <a:lnTo>
                                <a:pt x="399188" y="99438"/>
                              </a:lnTo>
                              <a:close/>
                              <a:moveTo>
                                <a:pt x="181604" y="197306"/>
                              </a:moveTo>
                              <a:cubicBezTo>
                                <a:pt x="170351" y="202016"/>
                                <a:pt x="152427" y="205287"/>
                                <a:pt x="135418" y="205287"/>
                              </a:cubicBezTo>
                              <a:cubicBezTo>
                                <a:pt x="86746" y="205287"/>
                                <a:pt x="57831" y="174671"/>
                                <a:pt x="57831" y="125868"/>
                              </a:cubicBezTo>
                              <a:cubicBezTo>
                                <a:pt x="57831" y="77064"/>
                                <a:pt x="91718" y="45140"/>
                                <a:pt x="135025" y="45140"/>
                              </a:cubicBezTo>
                              <a:cubicBezTo>
                                <a:pt x="178333" y="45140"/>
                                <a:pt x="170351" y="49457"/>
                                <a:pt x="181211" y="54168"/>
                              </a:cubicBezTo>
                              <a:lnTo>
                                <a:pt x="192725" y="10860"/>
                              </a:lnTo>
                              <a:cubicBezTo>
                                <a:pt x="183043" y="5757"/>
                                <a:pt x="161324" y="0"/>
                                <a:pt x="132801" y="0"/>
                              </a:cubicBezTo>
                              <a:cubicBezTo>
                                <a:pt x="59139" y="0"/>
                                <a:pt x="0" y="45794"/>
                                <a:pt x="0" y="128746"/>
                              </a:cubicBezTo>
                              <a:cubicBezTo>
                                <a:pt x="0" y="211698"/>
                                <a:pt x="43307" y="251081"/>
                                <a:pt x="127306" y="251081"/>
                              </a:cubicBezTo>
                              <a:cubicBezTo>
                                <a:pt x="211304" y="251081"/>
                                <a:pt x="179641" y="245324"/>
                                <a:pt x="189323" y="240614"/>
                              </a:cubicBezTo>
                              <a:lnTo>
                                <a:pt x="181342" y="197306"/>
                              </a:lnTo>
                              <a:lnTo>
                                <a:pt x="181604" y="1973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1A5D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A7F3BA" id="Group 7" o:spid="_x0000_s1026" style="position:absolute;margin-left:351.4pt;margin-top:8.65pt;width:165.6pt;height:23.05pt;z-index:251664388;mso-position-horizontal-relative:margin" coordsize="21034,29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">
              <v:shape id="Freeform 1" o:spid="_x0000_s1027" style="position:absolute;left:1368;width:949;height:2930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988,0;0,146520;94988,293040;51157,146520;94988,0" o:connectangles="0,0,0,0,0"/>
              </v:shape>
              <v:shape id="Freeform 2" o:spid="_x0000_s1028" style="position:absolute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" path="m94989,c38990,25121,,81251,,146540v,65289,38990,121419,94989,146540c67382,250950,51158,200708,51158,146540,51158,92373,67382,42130,94989,e" fillcolor="#fcb823" stroked="f" strokeweight="0">
                <v:stroke joinstyle="miter"/>
                <v:path arrowok="t" o:connecttype="custom" o:connectlocs="94616,0;0,146368;94616,292735;50957,146368;94616,0" o:connectangles="0,0,0,0,0"/>
              </v:shape>
              <v:shape id="Freeform 3" o:spid="_x0000_s1029" style="position:absolute;left:18792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4" o:spid="_x0000_s1030" style="position:absolute;left:20088;width:946;height:2927;visibility:visible;mso-wrap-style:square;v-text-anchor:middle" coordsize="94988,2930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" path="m,c55999,25121,94989,81251,94989,146540,94989,211829,55999,267959,,293080,27607,250950,43831,200708,43831,146540,43831,92373,27607,42130,,e" fillcolor="#fcb823" stroked="f" strokeweight="0">
                <v:stroke joinstyle="miter"/>
                <v:path arrowok="t" o:connecttype="custom" o:connectlocs="0,0;94616,146368;0,292735;43659,146368;0,0" o:connectangles="0,0,0,0,0"/>
              </v:shape>
              <v:shape id="Freeform 5" o:spid="_x0000_s1031" style="position:absolute;left:2736;top:144;width:15347;height:2508;visibility:visible;mso-wrap-style:square;v-text-anchor:middle" coordsize="1534863,251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" path="m1523612,197306v-11121,4710,-29177,7981,-46186,7981c1428754,205287,1399970,174671,1399970,125868v,-48804,33887,-80728,77194,-80728c1520472,45140,1512491,49457,1523350,54168r11514,-43308c1525182,5757,1503463,,1474940,v-73531,,-132801,45794,-132801,128746c1342139,211698,1385446,251081,1469445,251081v83998,,52335,-5757,62017,-10467l1523481,197306r,l1523612,197306xm1222291,247025r54821,l1277112,3925r-54821,l1222291,247025xm1033884,45140v3925,-1047,11514,-1832,24859,-1832c1083995,43308,1099172,54822,1099172,76803v,21981,-16224,35065,-43700,35065l1033884,111868r,-66728xm979455,247025r54429,l1033884,151381r16224,c1072743,151774,1083341,159624,1090145,190371v6803,29963,12953,49850,16616,56654l1163021,247025v-4710,-9420,-11906,-41084,-19494,-68822c1137377,155830,1128088,139998,1111079,133064r,-1047c1132013,124428,1153994,103102,1153994,72485v,-30616,-7982,-39252,-22766,-50896c1113957,7458,1088705,2093,1052594,2093v-36111,,-55606,2225,-73269,5365l979325,247025r130,xm800469,247025r54821,l855290,50112r66335,l921625,3925r-186837,l734788,50112r65681,l800469,247025xm526232,247025r,-73270c526232,134110,525577,99831,523746,67382r1439,c536699,95905,552923,126914,567446,153213r51942,93812l677088,247025r,-243100l626585,3925r,70654c626585,111344,627631,144185,630902,176372r-785,c618996,148895,604865,118671,590473,93027l539970,3925r-64111,l475859,247025r50503,l526362,247025r-130,xm399188,99569r-89494,l309694,49065r94858,l404552,3925r-149679,l254873,247025r154782,l409655,201885r-99961,l309694,144185r89494,l399188,99438r,l399188,99569xm181604,197306v-11253,4710,-29177,7981,-46186,7981c86746,205287,57831,174671,57831,125868v,-48804,33887,-80728,77194,-80728c178333,45140,170351,49457,181211,54168l192725,10860c183043,5757,161324,,132801,,59139,,,45794,,128746v,82952,43307,122335,127306,122335c211304,251081,179641,245324,189323,240614r-7981,-43308l181604,197306xe" fillcolor="#2c1a5d" stroked="f" strokeweight="0">
                <v:stroke joinstyle="miter"/>
                <v:path arrowok="t" o:connecttype="custom" o:connectlocs="1523544,197105;1477361,205078;1399908,125740;1477099,45094;1523283,54113;1534796,10849;1474875,0;1342080,128615;1469380,250825;1531394,240369;1523414,197105;1523414,197105;1222237,246773;1277055,246773;1277055,3921;1222237,3921;1222237,246773;1033838,45094;1058696,43264;1099123,76725;1055425,111754;1033838,111754;1033838,45094;979412,246773;1033838,246773;1033838,151227;1050061,151227;1090097,190177;1106712,246773;1162969,246773;1143476,178021;1111030,132928;1111030,131882;1153943,72411;1131178,21567;1052547,2091;979282,7450;979282,246773;979412,246773;800434,246773;855252,246773;855252,50061;921584,50061;921584,3921;734755,3921;734755,50061;800434,50061;800434,246773;526209,246773;526209,173578;523723,67313;525162,67313;567421,153057;619361,246773;677058,246773;677058,3921;626557,3921;626557,74503;630874,176192;630089,176192;590447,92932;539946,3921;475838,3921;475838,246773;526339,246773;526339,246773;399170,99467;309680,99467;309680,49015;404534,49015;404534,3921;254862,3921;254862,246773;409637,246773;409637,201679;309680,201679;309680,144038;399170,144038;399170,99337;399170,99337;181596,197105;135412,205078;57828,125740;135019,45094;181203,54113;192716,10849;132795,0;0,128615;127300,250825;189315,240369;181334,197105;181596,197105" o:connectangles="0,0,0,0,0,0,0,0,0,0,0,0,0,0,0,0,0,0,0,0,0,0,0,0,0,0,0,0,0,0,0,0,0,0,0,0,0,0,0,0,0,0,0,0,0,0,0,0,0,0,0,0,0,0,0,0,0,0,0,0,0,0,0,0,0,0,0,0,0,0,0,0,0,0,0,0,0,0,0,0,0,0,0,0,0,0,0,0,0,0,0,0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3681E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576C9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82DFE"/>
    <w:multiLevelType w:val="hybridMultilevel"/>
    <w:tmpl w:val="61C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27719"/>
    <w:multiLevelType w:val="multilevel"/>
    <w:tmpl w:val="7D7A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52CD0"/>
    <w:multiLevelType w:val="multilevel"/>
    <w:tmpl w:val="CDA00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07DD3"/>
    <w:multiLevelType w:val="hybridMultilevel"/>
    <w:tmpl w:val="8190F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3144E2"/>
    <w:multiLevelType w:val="hybridMultilevel"/>
    <w:tmpl w:val="B364B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126B7"/>
    <w:multiLevelType w:val="hybridMultilevel"/>
    <w:tmpl w:val="DFAC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3298C"/>
    <w:multiLevelType w:val="multilevel"/>
    <w:tmpl w:val="252E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03454"/>
    <w:multiLevelType w:val="multilevel"/>
    <w:tmpl w:val="5B7A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33AAE"/>
    <w:multiLevelType w:val="hybridMultilevel"/>
    <w:tmpl w:val="833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200286">
    <w:abstractNumId w:val="6"/>
  </w:num>
  <w:num w:numId="2" w16cid:durableId="1392534449">
    <w:abstractNumId w:val="3"/>
  </w:num>
  <w:num w:numId="3" w16cid:durableId="909728299">
    <w:abstractNumId w:val="7"/>
  </w:num>
  <w:num w:numId="4" w16cid:durableId="811022130">
    <w:abstractNumId w:val="8"/>
  </w:num>
  <w:num w:numId="5" w16cid:durableId="1317227172">
    <w:abstractNumId w:val="9"/>
  </w:num>
  <w:num w:numId="6" w16cid:durableId="234438454">
    <w:abstractNumId w:val="1"/>
  </w:num>
  <w:num w:numId="7" w16cid:durableId="737659">
    <w:abstractNumId w:val="0"/>
  </w:num>
  <w:num w:numId="8" w16cid:durableId="1312714431">
    <w:abstractNumId w:val="0"/>
  </w:num>
  <w:num w:numId="9" w16cid:durableId="2049866219">
    <w:abstractNumId w:val="4"/>
  </w:num>
  <w:num w:numId="10" w16cid:durableId="964123432">
    <w:abstractNumId w:val="5"/>
  </w:num>
  <w:num w:numId="11" w16cid:durableId="956105116">
    <w:abstractNumId w:val="10"/>
  </w:num>
  <w:num w:numId="12" w16cid:durableId="8991005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04"/>
    <w:rsid w:val="00013BFA"/>
    <w:rsid w:val="0009482B"/>
    <w:rsid w:val="00114D69"/>
    <w:rsid w:val="001568AC"/>
    <w:rsid w:val="00181FD9"/>
    <w:rsid w:val="0019426A"/>
    <w:rsid w:val="001A5785"/>
    <w:rsid w:val="00210401"/>
    <w:rsid w:val="00265689"/>
    <w:rsid w:val="002C1530"/>
    <w:rsid w:val="002D113E"/>
    <w:rsid w:val="002D57D5"/>
    <w:rsid w:val="002E7497"/>
    <w:rsid w:val="00336CEE"/>
    <w:rsid w:val="00357CD1"/>
    <w:rsid w:val="0036787A"/>
    <w:rsid w:val="003B1AC7"/>
    <w:rsid w:val="003C3321"/>
    <w:rsid w:val="00404895"/>
    <w:rsid w:val="00416267"/>
    <w:rsid w:val="004C14F3"/>
    <w:rsid w:val="004C5B65"/>
    <w:rsid w:val="004D61A9"/>
    <w:rsid w:val="00536BFA"/>
    <w:rsid w:val="00563AB2"/>
    <w:rsid w:val="005D004B"/>
    <w:rsid w:val="005D4966"/>
    <w:rsid w:val="005F46E0"/>
    <w:rsid w:val="00635324"/>
    <w:rsid w:val="006824BB"/>
    <w:rsid w:val="006A31B3"/>
    <w:rsid w:val="006C3CE9"/>
    <w:rsid w:val="006E406D"/>
    <w:rsid w:val="00716A79"/>
    <w:rsid w:val="00750097"/>
    <w:rsid w:val="00762204"/>
    <w:rsid w:val="00771B91"/>
    <w:rsid w:val="0078172F"/>
    <w:rsid w:val="00783D83"/>
    <w:rsid w:val="007A0EB6"/>
    <w:rsid w:val="007B76B1"/>
    <w:rsid w:val="007D6E19"/>
    <w:rsid w:val="007E3148"/>
    <w:rsid w:val="00820359"/>
    <w:rsid w:val="008B4BCA"/>
    <w:rsid w:val="009402CE"/>
    <w:rsid w:val="00962EFC"/>
    <w:rsid w:val="0096639D"/>
    <w:rsid w:val="00974336"/>
    <w:rsid w:val="009B5167"/>
    <w:rsid w:val="009D3DD5"/>
    <w:rsid w:val="009F65E6"/>
    <w:rsid w:val="00A56A23"/>
    <w:rsid w:val="00A85A2B"/>
    <w:rsid w:val="00A86056"/>
    <w:rsid w:val="00AF56EE"/>
    <w:rsid w:val="00B218AA"/>
    <w:rsid w:val="00B76FE7"/>
    <w:rsid w:val="00B840B0"/>
    <w:rsid w:val="00BA2BD6"/>
    <w:rsid w:val="00BD06B2"/>
    <w:rsid w:val="00BD4EEC"/>
    <w:rsid w:val="00C53FA0"/>
    <w:rsid w:val="00C8306B"/>
    <w:rsid w:val="00CA0B7A"/>
    <w:rsid w:val="00CC1F87"/>
    <w:rsid w:val="00CD76EE"/>
    <w:rsid w:val="00CF2BEB"/>
    <w:rsid w:val="00D169DC"/>
    <w:rsid w:val="00D44772"/>
    <w:rsid w:val="00DF1C05"/>
    <w:rsid w:val="00E230F1"/>
    <w:rsid w:val="00E301D3"/>
    <w:rsid w:val="00E6214A"/>
    <w:rsid w:val="00E656DD"/>
    <w:rsid w:val="00E70914"/>
    <w:rsid w:val="00E83196"/>
    <w:rsid w:val="00E871FA"/>
    <w:rsid w:val="00E87542"/>
    <w:rsid w:val="00E9642C"/>
    <w:rsid w:val="00EB13B3"/>
    <w:rsid w:val="00EC22B1"/>
    <w:rsid w:val="00ED5E42"/>
    <w:rsid w:val="00F04C08"/>
    <w:rsid w:val="00F62587"/>
    <w:rsid w:val="00F71DC5"/>
    <w:rsid w:val="00F91D8A"/>
    <w:rsid w:val="00FA73CA"/>
    <w:rsid w:val="00FC4C6D"/>
    <w:rsid w:val="00FF5FD6"/>
    <w:rsid w:val="0499B777"/>
    <w:rsid w:val="246B818E"/>
    <w:rsid w:val="56E5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77D5F"/>
  <w15:chartTrackingRefBased/>
  <w15:docId w15:val="{79E33B3C-54E1-3A4C-A03F-061B29E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21"/>
    <w:pPr>
      <w:spacing w:after="20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8AC"/>
  </w:style>
  <w:style w:type="paragraph" w:styleId="Footer">
    <w:name w:val="footer"/>
    <w:basedOn w:val="Normal"/>
    <w:link w:val="FooterChar"/>
    <w:uiPriority w:val="99"/>
    <w:unhideWhenUsed/>
    <w:rsid w:val="0015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8AC"/>
  </w:style>
  <w:style w:type="paragraph" w:styleId="ListParagraph">
    <w:name w:val="List Paragraph"/>
    <w:basedOn w:val="Normal"/>
    <w:uiPriority w:val="34"/>
    <w:qFormat/>
    <w:rsid w:val="004048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3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3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321"/>
    <w:rPr>
      <w:rFonts w:asciiTheme="majorHAnsi" w:eastAsiaTheme="majorEastAsia" w:hAnsiTheme="majorHAnsi" w:cstheme="majorBidi"/>
      <w:b/>
      <w:bCs/>
      <w:color w:val="4472C4" w:themeColor="accent1"/>
      <w:sz w:val="22"/>
      <w:szCs w:val="22"/>
    </w:rPr>
  </w:style>
  <w:style w:type="paragraph" w:styleId="ListBullet">
    <w:name w:val="List Bullet"/>
    <w:basedOn w:val="Normal"/>
    <w:uiPriority w:val="99"/>
    <w:unhideWhenUsed/>
    <w:rsid w:val="003C3321"/>
    <w:pPr>
      <w:numPr>
        <w:numId w:val="6"/>
      </w:numPr>
      <w:tabs>
        <w:tab w:val="clear" w:pos="360"/>
      </w:tabs>
      <w:ind w:left="0" w:firstLine="0"/>
      <w:contextualSpacing/>
    </w:pPr>
  </w:style>
  <w:style w:type="paragraph" w:styleId="ListNumber">
    <w:name w:val="List Number"/>
    <w:basedOn w:val="Normal"/>
    <w:uiPriority w:val="99"/>
    <w:unhideWhenUsed/>
    <w:rsid w:val="003C3321"/>
    <w:pPr>
      <w:numPr>
        <w:numId w:val="7"/>
      </w:numPr>
      <w:tabs>
        <w:tab w:val="clear" w:pos="360"/>
      </w:tabs>
      <w:ind w:left="0" w:firstLine="0"/>
      <w:contextualSpacing/>
    </w:pPr>
  </w:style>
  <w:style w:type="character" w:styleId="Hyperlink">
    <w:name w:val="Hyperlink"/>
    <w:basedOn w:val="DefaultParagraphFont"/>
    <w:uiPriority w:val="99"/>
    <w:unhideWhenUsed/>
    <w:rsid w:val="003C33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321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3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3C33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332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6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ocs.anthropic.com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console.anthropic.com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ocker.com/products/docker-desktop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tform.opena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booth/Downloads/Centric-Letterhead-Centered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94FD8AEE7BAF469B35A7D444017B50" ma:contentTypeVersion="120" ma:contentTypeDescription="Create a new document." ma:contentTypeScope="" ma:versionID="d24a14cc998d18766ee9cfa5d581caef">
  <xsd:schema xmlns:xsd="http://www.w3.org/2001/XMLSchema" xmlns:xs="http://www.w3.org/2001/XMLSchema" xmlns:p="http://schemas.microsoft.com/office/2006/metadata/properties" xmlns:ns1="http://schemas.microsoft.com/sharepoint/v3" xmlns:ns2="53a1ec65-2886-4eac-a182-6e884946765d" xmlns:ns3="4192e28c-0db7-4fc6-822b-2c8b23888c95" targetNamespace="http://schemas.microsoft.com/office/2006/metadata/properties" ma:root="true" ma:fieldsID="ebf0cd86b7782bb83ef643d31229e446" ns1:_="" ns2:_="" ns3:_="">
    <xsd:import namespace="http://schemas.microsoft.com/sharepoint/v3"/>
    <xsd:import namespace="53a1ec65-2886-4eac-a182-6e884946765d"/>
    <xsd:import namespace="4192e28c-0db7-4fc6-822b-2c8b23888c95"/>
    <xsd:element name="properties">
      <xsd:complexType>
        <xsd:sequence>
          <xsd:element name="documentManagement">
            <xsd:complexType>
              <xsd:all>
                <xsd:element ref="ns2:Doc_x0020_Category" minOccurs="0"/>
                <xsd:element ref="ns3:Doc_x0020_Type"/>
                <xsd:element ref="ns3:Template" minOccurs="0"/>
                <xsd:element ref="ns3:Contact" minOccurs="0"/>
                <xsd:element ref="ns2:Description0" minOccurs="0"/>
                <xsd:element ref="ns3:Type_x0020_of_x0020_Work" minOccurs="0"/>
                <xsd:element ref="ns2:Project_x0020_Name" minOccurs="0"/>
                <xsd:element ref="ns2:Project_x0020_Won" minOccurs="0"/>
                <xsd:element ref="ns3:Date_x0020_work_x0020_performed" minOccurs="0"/>
                <xsd:element ref="ns2:Revenue" minOccurs="0"/>
                <xsd:element ref="ns3:Client_x0020_Name_x002f_Logo_x0020_Use" minOccurs="0"/>
                <xsd:element ref="ns3:Internal_x0020_Use_x0020_Only" minOccurs="0"/>
                <xsd:element ref="ns2:On_x0020_Website" minOccurs="0"/>
                <xsd:element ref="ns2:Proposal_x0020_Type" minOccurs="0"/>
                <xsd:element ref="ns3:Archive" minOccurs="0"/>
                <xsd:element ref="ns3:Date_x0020_Last_x0020_Reviewed" minOccurs="0"/>
                <xsd:element ref="ns2:AverageRating" minOccurs="0"/>
                <xsd:element ref="ns2:RatingCount" minOccurs="0"/>
                <xsd:element ref="ns2:LikesCount" minOccurs="0"/>
                <xsd:element ref="ns2:Notes1" minOccurs="0"/>
                <xsd:element ref="ns3:Sub_x0020_Doc_x0020_Type" minOccurs="0"/>
                <xsd:element ref="ns2:MediaServiceFastMetadata" minOccurs="0"/>
                <xsd:element ref="ns1:RatedBy" minOccurs="0"/>
                <xsd:element ref="ns1:Ratings" minOccurs="0"/>
                <xsd:element ref="ns1:LikedB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d9cfbeafea54992b73a321cc8a8e74f" minOccurs="0"/>
                <xsd:element ref="ns3:TaxCatchAll" minOccurs="0"/>
                <xsd:element ref="ns2:h6db9ed0e21c49ba819a0b8fb1c6bc65" minOccurs="0"/>
                <xsd:element ref="ns2:e66cca99996a4fc0b280cc25779169a7" minOccurs="0"/>
                <xsd:element ref="ns2:jcd5a4c17b1c4bebbe431bd583061bbf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33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34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35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1ec65-2886-4eac-a182-6e884946765d" elementFormDefault="qualified">
    <xsd:import namespace="http://schemas.microsoft.com/office/2006/documentManagement/types"/>
    <xsd:import namespace="http://schemas.microsoft.com/office/infopath/2007/PartnerControls"/>
    <xsd:element name="Doc_x0020_Category" ma:index="1" nillable="true" ma:displayName="Doc Category" ma:format="Dropdown" ma:indexed="true" ma:internalName="Doc_x0020_Category">
      <xsd:simpleType>
        <xsd:restriction base="dms:Choice">
          <xsd:enumeration value="Account Management"/>
          <xsd:enumeration value="Branding"/>
          <xsd:enumeration value="Business Development"/>
          <xsd:enumeration value="Corporate"/>
          <xsd:enumeration value="Delivery Artifact"/>
          <xsd:enumeration value="Industry Research"/>
          <xsd:enumeration value="Marketing"/>
        </xsd:restriction>
      </xsd:simpleType>
    </xsd:element>
    <xsd:element name="Description0" ma:index="9" nillable="true" ma:displayName="Description" ma:internalName="Description0" ma:readOnly="false">
      <xsd:simpleType>
        <xsd:restriction base="dms:Note">
          <xsd:maxLength value="255"/>
        </xsd:restriction>
      </xsd:simpleType>
    </xsd:element>
    <xsd:element name="Project_x0020_Name" ma:index="11" nillable="true" ma:displayName="Project Name" ma:internalName="Project_x0020_Name" ma:readOnly="false">
      <xsd:simpleType>
        <xsd:restriction base="dms:Text">
          <xsd:maxLength value="255"/>
        </xsd:restriction>
      </xsd:simpleType>
    </xsd:element>
    <xsd:element name="Project_x0020_Won" ma:index="12" nillable="true" ma:displayName="Project Won" ma:format="Dropdown" ma:internalName="Project_x0020_Won">
      <xsd:simpleType>
        <xsd:restriction base="dms:Choice">
          <xsd:enumeration value="Yes"/>
          <xsd:enumeration value="No"/>
          <xsd:enumeration value="Pending"/>
          <xsd:enumeration value="N/A"/>
        </xsd:restriction>
      </xsd:simpleType>
    </xsd:element>
    <xsd:element name="Revenue" ma:index="14" nillable="true" ma:displayName="Revenue" ma:indexed="true" ma:LCID="1033" ma:internalName="Revenue" ma:readOnly="false">
      <xsd:simpleType>
        <xsd:restriction base="dms:Currency"/>
      </xsd:simpleType>
    </xsd:element>
    <xsd:element name="On_x0020_Website" ma:index="17" nillable="true" ma:displayName="On Website" ma:format="Dropdown" ma:internalName="On_x0020_Websit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Proposal_x0020_Type" ma:index="18" nillable="true" ma:displayName="Proposal Type" ma:format="Dropdown" ma:internalName="Proposal_x0020_Type" ma:readOnly="false">
      <xsd:simpleType>
        <xsd:restriction base="dms:Choice">
          <xsd:enumeration value="RFP"/>
          <xsd:enumeration value="RFQ"/>
          <xsd:enumeration value="RFI"/>
          <xsd:enumeration value="N/A"/>
        </xsd:restriction>
      </xsd:simpleType>
    </xsd:element>
    <xsd:element name="AverageRating" ma:index="21" nillable="true" ma:displayName="Rating (0-5)" ma:decimals="2" ma:description="Average value of all the ratings that have been submitted" ma:internalName="AverageRating" ma:readOnly="false" ma:percentage="FALSE">
      <xsd:simpleType>
        <xsd:restriction base="dms:Number"/>
      </xsd:simpleType>
    </xsd:element>
    <xsd:element name="RatingCount" ma:index="22" nillable="true" ma:displayName="Number of Ratings" ma:decimals="0" ma:description="Number of ratings submitted" ma:internalName="RatingCount" ma:readOnly="false" ma:percentage="FALSE">
      <xsd:simpleType>
        <xsd:restriction base="dms:Number"/>
      </xsd:simpleType>
    </xsd:element>
    <xsd:element name="LikesCount" ma:index="23" nillable="true" ma:displayName="Like" ma:internalName="LikesCount" ma:readOnly="false">
      <xsd:simpleType>
        <xsd:restriction base="dms:Unknown"/>
      </xsd:simpleType>
    </xsd:element>
    <xsd:element name="Notes1" ma:index="24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4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d9cfbeafea54992b73a321cc8a8e74f" ma:index="42" ma:taxonomy="true" ma:internalName="md9cfbeafea54992b73a321cc8a8e74f" ma:taxonomyFieldName="BU_x002d_M" ma:displayName="Business Unit" ma:default="" ma:fieldId="{6d9cfbea-fea5-4992-b73a-321cc8a8e74f}" ma:sspId="75c6dcfc-e893-44e2-9c09-b060e3e0da96" ma:termSetId="8f39639b-e973-4bc2-a268-bf6dd6b578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db9ed0e21c49ba819a0b8fb1c6bc65" ma:index="44" ma:taxonomy="true" ma:internalName="h6db9ed0e21c49ba819a0b8fb1c6bc65" ma:taxonomyFieldName="SO_x002d_M" ma:displayName="Service Offerings" ma:default="" ma:fieldId="{16db9ed0-e21c-49ba-819a-0b8fb1c6bc65}" ma:taxonomyMulti="true" ma:sspId="75c6dcfc-e893-44e2-9c09-b060e3e0da96" ma:termSetId="6932df23-45a7-4481-ac26-6ffb6899dd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66cca99996a4fc0b280cc25779169a7" ma:index="45" ma:taxonomy="true" ma:internalName="e66cca99996a4fc0b280cc25779169a7" ma:taxonomyFieldName="IV_x002d_M" ma:displayName="Industry Vertical" ma:default="" ma:fieldId="{e66cca99-996a-4fc0-b280-cc25779169a7}" ma:sspId="75c6dcfc-e893-44e2-9c09-b060e3e0da96" ma:termSetId="71b0f7e7-2a78-49da-9e3b-273ce14198b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cd5a4c17b1c4bebbe431bd583061bbf" ma:index="47" nillable="true" ma:taxonomy="true" ma:internalName="jcd5a4c17b1c4bebbe431bd583061bbf" ma:taxonomyFieldName="Client_x002d_M" ma:displayName="Client" ma:default="" ma:fieldId="{3cd5a4c1-7b1c-4beb-be43-1bd583061bbf}" ma:sspId="75c6dcfc-e893-44e2-9c09-b060e3e0da96" ma:termSetId="77607808-16d8-4727-8084-d516bd58e17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50" nillable="true" ma:displayName="MediaServiceMetadata" ma:hidden="true" ma:internalName="MediaServiceMetadata" ma:readOnly="true">
      <xsd:simpleType>
        <xsd:restriction base="dms:Note"/>
      </xsd:simpleType>
    </xsd:element>
    <xsd:element name="MediaServiceDateTaken" ma:index="5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52" nillable="true" ma:displayName="Length (seconds)" ma:internalName="MediaLengthInSeconds" ma:readOnly="true">
      <xsd:simpleType>
        <xsd:restriction base="dms:Unknown"/>
      </xsd:simpleType>
    </xsd:element>
    <xsd:element name="MediaServiceLocation" ma:index="5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55" nillable="true" ma:taxonomy="true" ma:internalName="lcf76f155ced4ddcb4097134ff3c332f" ma:taxonomyFieldName="MediaServiceImageTags" ma:displayName="Image Tags" ma:readOnly="false" ma:fieldId="{5cf76f15-5ced-4ddc-b409-7134ff3c332f}" ma:taxonomyMulti="true" ma:sspId="75c6dcfc-e893-44e2-9c09-b060e3e0da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5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5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2e28c-0db7-4fc6-822b-2c8b23888c95" elementFormDefault="qualified">
    <xsd:import namespace="http://schemas.microsoft.com/office/2006/documentManagement/types"/>
    <xsd:import namespace="http://schemas.microsoft.com/office/infopath/2007/PartnerControls"/>
    <xsd:element name="Doc_x0020_Type" ma:index="2" ma:displayName="Doc Type" ma:format="Dropdown" ma:indexed="true" ma:internalName="Doc_x0020_Type" ma:readOnly="false">
      <xsd:simpleType>
        <xsd:restriction base="dms:Choice">
          <xsd:enumeration value="BD Assets"/>
          <xsd:enumeration value="Blog Post"/>
          <xsd:enumeration value="Brand Guidelines"/>
          <xsd:enumeration value="Case Studies"/>
          <xsd:enumeration value="Certificate of Insurance"/>
          <xsd:enumeration value="Client Engagement Artifacts"/>
          <xsd:enumeration value="Client Intro Deck"/>
          <xsd:enumeration value="Client Stories"/>
          <xsd:enumeration value="Delivery Excellence Template"/>
          <xsd:enumeration value="Editable SOW"/>
          <xsd:enumeration value="Fonts"/>
          <xsd:enumeration value="Gartner"/>
          <xsd:enumeration value="IT Policies"/>
          <xsd:enumeration value="IT Support Artifacts"/>
          <xsd:enumeration value="Leadership Profiles"/>
          <xsd:enumeration value="Legal Templates"/>
          <xsd:enumeration value="Logo"/>
          <xsd:enumeration value="Marketing Templates"/>
          <xsd:enumeration value="Marketing Collateral"/>
          <xsd:enumeration value="Marketing Resources"/>
          <xsd:enumeration value="One Pager"/>
          <xsd:enumeration value="One Pager Questionnaire"/>
          <xsd:enumeration value="Partnership Resources"/>
          <xsd:enumeration value="Proposals"/>
          <xsd:enumeration value="Resumes"/>
          <xsd:enumeration value="Role Resources"/>
          <xsd:enumeration value="Sales Guide"/>
        </xsd:restriction>
      </xsd:simpleType>
    </xsd:element>
    <xsd:element name="Template" ma:index="3" nillable="true" ma:displayName="Template" ma:default="0" ma:indexed="true" ma:internalName="Template" ma:readOnly="false">
      <xsd:simpleType>
        <xsd:restriction base="dms:Boolean"/>
      </xsd:simpleType>
    </xsd:element>
    <xsd:element name="Contact" ma:index="8" nillable="true" ma:displayName="Centric Contact" ma:list="UserInfo" ma:SharePointGroup="0" ma:internalName="Contact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ype_x0020_of_x0020_Work" ma:index="10" nillable="true" ma:displayName="Type of Work" ma:internalName="Type_x0020_of_x0020_Work" ma:readOnly="false">
      <xsd:simpleType>
        <xsd:restriction base="dms:Text">
          <xsd:maxLength value="255"/>
        </xsd:restriction>
      </xsd:simpleType>
    </xsd:element>
    <xsd:element name="Date_x0020_work_x0020_performed" ma:index="13" nillable="true" ma:displayName="Date work performed" ma:format="DateOnly" ma:indexed="true" ma:internalName="Date_x0020_work_x0020_performed" ma:readOnly="false">
      <xsd:simpleType>
        <xsd:restriction base="dms:DateTime"/>
      </xsd:simpleType>
    </xsd:element>
    <xsd:element name="Client_x0020_Name_x002f_Logo_x0020_Use" ma:index="15" nillable="true" ma:displayName="Client Name/Logo Use" ma:format="Dropdown" ma:indexed="true" ma:internalName="Client_x0020_Name_x002F_Logo_x0020_Use">
      <xsd:simpleType>
        <xsd:restriction base="dms:Choice">
          <xsd:enumeration value="Yes"/>
          <xsd:enumeration value="No"/>
          <xsd:enumeration value="N/A"/>
        </xsd:restriction>
      </xsd:simpleType>
    </xsd:element>
    <xsd:element name="Internal_x0020_Use_x0020_Only" ma:index="16" nillable="true" ma:displayName="Internal Use Only" ma:format="Dropdown" ma:internalName="Internal_x0020_Use_x0020_Only">
      <xsd:simpleType>
        <xsd:restriction base="dms:Choice">
          <xsd:enumeration value="Yes"/>
          <xsd:enumeration value="No"/>
          <xsd:enumeration value="Special Instruction"/>
          <xsd:enumeration value="N/A"/>
        </xsd:restriction>
      </xsd:simpleType>
    </xsd:element>
    <xsd:element name="Archive" ma:index="19" nillable="true" ma:displayName="Archive" ma:default="0" ma:internalName="Archive" ma:readOnly="false">
      <xsd:simpleType>
        <xsd:restriction base="dms:Boolean"/>
      </xsd:simpleType>
    </xsd:element>
    <xsd:element name="Date_x0020_Last_x0020_Reviewed" ma:index="20" nillable="true" ma:displayName="Date Last Reviewed" ma:format="DateOnly" ma:indexed="true" ma:internalName="Date_x0020_Last_x0020_Reviewed" ma:readOnly="false">
      <xsd:simpleType>
        <xsd:restriction base="dms:DateTime"/>
      </xsd:simpleType>
    </xsd:element>
    <xsd:element name="Sub_x0020_Doc_x0020_Type" ma:index="25" nillable="true" ma:displayName="Sub Doc Type" ma:internalName="Sub_x0020_Doc_x0020_Type" ma:readOnly="false">
      <xsd:simpleType>
        <xsd:restriction base="dms:Text">
          <xsd:maxLength value="255"/>
        </xsd:restriction>
      </xsd:simpleType>
    </xsd:element>
    <xsd:element name="TaxCatchAll" ma:index="43" nillable="true" ma:displayName="Taxonomy Catch All Column" ma:hidden="true" ma:list="{e3d59340-6dea-49d3-ab19-bddb8f72ec43}" ma:internalName="TaxCatchAll" ma:showField="CatchAllData" ma:web="4192e28c-0db7-4fc6-822b-2c8b23888c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4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2" ma:displayName="Content Type"/>
        <xsd:element ref="dc:title" minOccurs="0" maxOccurs="1" ma:index="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92e28c-0db7-4fc6-822b-2c8b23888c95">
      <UserInfo>
        <DisplayName>Kelli Burdette</DisplayName>
        <AccountId>748</AccountId>
        <AccountType/>
      </UserInfo>
    </SharedWithUsers>
    <TaxCatchAll xmlns="4192e28c-0db7-4fc6-822b-2c8b23888c95">
      <Value>5</Value>
      <Value>11</Value>
      <Value>9</Value>
    </TaxCatchAll>
    <lcf76f155ced4ddcb4097134ff3c332f xmlns="53a1ec65-2886-4eac-a182-6e884946765d">
      <Terms xmlns="http://schemas.microsoft.com/office/infopath/2007/PartnerControls"/>
    </lcf76f155ced4ddcb4097134ff3c332f>
    <Project_x0020_Won xmlns="53a1ec65-2886-4eac-a182-6e884946765d" xsi:nil="true"/>
    <RatingCount xmlns="53a1ec65-2886-4eac-a182-6e884946765d" xsi:nil="true"/>
    <Date_x0020_work_x0020_performed xmlns="4192e28c-0db7-4fc6-822b-2c8b23888c95" xsi:nil="true"/>
    <Notes1 xmlns="53a1ec65-2886-4eac-a182-6e884946765d" xsi:nil="true"/>
    <Sub_x0020_Doc_x0020_Type xmlns="4192e28c-0db7-4fc6-822b-2c8b23888c95" xsi:nil="true"/>
    <On_x0020_Website xmlns="53a1ec65-2886-4eac-a182-6e884946765d" xsi:nil="true"/>
    <Proposal_x0020_Type xmlns="53a1ec65-2886-4eac-a182-6e884946765d" xsi:nil="true"/>
    <e66cca99996a4fc0b280cc25779169a7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6c3b1bc7-8281-4584-84f1-349a5e70d1c1</TermId>
        </TermInfo>
      </Terms>
    </e66cca99996a4fc0b280cc25779169a7>
    <jcd5a4c17b1c4bebbe431bd583061bbf xmlns="53a1ec65-2886-4eac-a182-6e884946765d">
      <Terms xmlns="http://schemas.microsoft.com/office/infopath/2007/PartnerControls"/>
    </jcd5a4c17b1c4bebbe431bd583061bbf>
    <Type_x0020_of_x0020_Work xmlns="4192e28c-0db7-4fc6-822b-2c8b23888c95" xsi:nil="true"/>
    <Ratings xmlns="http://schemas.microsoft.com/sharepoint/v3" xsi:nil="true"/>
    <Internal_x0020_Use_x0020_Only xmlns="4192e28c-0db7-4fc6-822b-2c8b23888c95" xsi:nil="true"/>
    <Archive xmlns="4192e28c-0db7-4fc6-822b-2c8b23888c95">false</Archive>
    <LikesCount xmlns="53a1ec65-2886-4eac-a182-6e884946765d" xsi:nil="true"/>
    <md9cfbeafea54992b73a321cc8a8e74f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c93c7d33-27da-4554-ada2-4221bcedd5b0</TermId>
        </TermInfo>
      </Terms>
    </md9cfbeafea54992b73a321cc8a8e74f>
    <LikedBy xmlns="http://schemas.microsoft.com/sharepoint/v3">
      <UserInfo>
        <DisplayName/>
        <AccountId xsi:nil="true"/>
        <AccountType/>
      </UserInfo>
    </LikedBy>
    <Description0 xmlns="53a1ec65-2886-4eac-a182-6e884946765d" xsi:nil="true"/>
    <Doc_x0020_Type xmlns="4192e28c-0db7-4fc6-822b-2c8b23888c95">Marketing Templates</Doc_x0020_Type>
    <Revenue xmlns="53a1ec65-2886-4eac-a182-6e884946765d" xsi:nil="true"/>
    <AverageRating xmlns="53a1ec65-2886-4eac-a182-6e884946765d" xsi:nil="true"/>
    <h6db9ed0e21c49ba819a0b8fb1c6bc65 xmlns="53a1ec65-2886-4eac-a182-6e884946765d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12470895-408e-48c8-8c94-97dea53b8147</TermId>
        </TermInfo>
      </Terms>
    </h6db9ed0e21c49ba819a0b8fb1c6bc65>
    <Template xmlns="4192e28c-0db7-4fc6-822b-2c8b23888c95">false</Template>
    <Doc_x0020_Category xmlns="53a1ec65-2886-4eac-a182-6e884946765d">Marketing</Doc_x0020_Category>
    <Project_x0020_Name xmlns="53a1ec65-2886-4eac-a182-6e884946765d" xsi:nil="true"/>
    <Client_x0020_Name_x002f_Logo_x0020_Use xmlns="4192e28c-0db7-4fc6-822b-2c8b23888c95" xsi:nil="true"/>
    <Date_x0020_Last_x0020_Reviewed xmlns="4192e28c-0db7-4fc6-822b-2c8b23888c95" xsi:nil="true"/>
    <Contact xmlns="4192e28c-0db7-4fc6-822b-2c8b23888c95">
      <UserInfo>
        <DisplayName/>
        <AccountId xsi:nil="true"/>
        <AccountType/>
      </UserInfo>
    </Contact>
    <RatedBy xmlns="http://schemas.microsoft.com/sharepoint/v3">
      <UserInfo>
        <DisplayName/>
        <AccountId xsi:nil="true"/>
        <AccountType/>
      </UserInfo>
    </RatedB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A08168-78F0-0C4C-ACA2-5C69F7A745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B69069-DB67-4238-98E1-053D7CA017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a1ec65-2886-4eac-a182-6e884946765d"/>
    <ds:schemaRef ds:uri="4192e28c-0db7-4fc6-822b-2c8b23888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983EA2-DDE9-43D1-BB82-BDD59C64F85B}">
  <ds:schemaRefs>
    <ds:schemaRef ds:uri="http://schemas.microsoft.com/office/2006/metadata/properties"/>
    <ds:schemaRef ds:uri="http://schemas.microsoft.com/office/infopath/2007/PartnerControls"/>
    <ds:schemaRef ds:uri="4192e28c-0db7-4fc6-822b-2c8b23888c95"/>
    <ds:schemaRef ds:uri="53a1ec65-2886-4eac-a182-6e884946765d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CFBED99-64A2-42AB-BAFA-C855B5034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Centric-Letterhead-Centered (1).dotx</Template>
  <TotalTime>18</TotalTime>
  <Pages>4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Ethan Booth</cp:lastModifiedBy>
  <cp:revision>14</cp:revision>
  <dcterms:created xsi:type="dcterms:W3CDTF">2025-10-22T18:32:00Z</dcterms:created>
  <dcterms:modified xsi:type="dcterms:W3CDTF">2025-10-23T12:52:00Z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0x0101008194FD8AEE7BAF469B35A7D444017B50</vt:lpwstr>
  </property>
  <property fmtid="{D5CDD505-2E9C-101B-9397-08002B2CF9AE}" pid="3" name="GrammarlyDocumentId">
    <vt:lpwstr>df697d6e6e95d1c2ca1b8adc714bf80144c93e23c1dbc4aa9621fa298be35481</vt:lpwstr>
  </property>
  <property fmtid="{D5CDD505-2E9C-101B-9397-08002B2CF9AE}" pid="4" name="MediaServiceImageTags">
    <vt:lpwstr/>
  </property>
  <property fmtid="{D5CDD505-2E9C-101B-9397-08002B2CF9AE}" pid="5" name="BU_x002d_M">
    <vt:lpwstr>9;#N/A|c93c7d33-27da-4554-ada2-4221bcedd5b0</vt:lpwstr>
  </property>
  <property fmtid="{D5CDD505-2E9C-101B-9397-08002B2CF9AE}" pid="6" name="IV_x002d_M">
    <vt:lpwstr>11;#N/A|6c3b1bc7-8281-4584-84f1-349a5e70d1c1</vt:lpwstr>
  </property>
  <property fmtid="{D5CDD505-2E9C-101B-9397-08002B2CF9AE}" pid="7" name="Client_x002d_M">
    <vt:lpwstr/>
  </property>
  <property fmtid="{D5CDD505-2E9C-101B-9397-08002B2CF9AE}" pid="8" name="SO_x002d_M">
    <vt:lpwstr>5;#N/A|12470895-408e-48c8-8c94-97dea53b8147</vt:lpwstr>
  </property>
  <property fmtid="{D5CDD505-2E9C-101B-9397-08002B2CF9AE}" pid="9" name="BU-M">
    <vt:lpwstr>9;#N/A|c93c7d33-27da-4554-ada2-4221bcedd5b0</vt:lpwstr>
  </property>
  <property fmtid="{D5CDD505-2E9C-101B-9397-08002B2CF9AE}" pid="10" name="Client-M">
    <vt:lpwstr/>
  </property>
  <property fmtid="{D5CDD505-2E9C-101B-9397-08002B2CF9AE}" pid="11" name="IV-M">
    <vt:lpwstr>11;#N/A|6c3b1bc7-8281-4584-84f1-349a5e70d1c1</vt:lpwstr>
  </property>
  <property fmtid="{D5CDD505-2E9C-101B-9397-08002B2CF9AE}" pid="12" name="SO-M">
    <vt:lpwstr>5;#N/A|12470895-408e-48c8-8c94-97dea53b8147</vt:lpwstr>
  </property>
</Properties>
</file>